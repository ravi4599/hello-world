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1F1B" w:rsidRDefault="005F1F1B"/>
    <w:p w:rsidR="00196D08" w:rsidRDefault="00196D08"/>
    <w:p w:rsidR="005F1F1B" w:rsidRDefault="005F1F1B" w:rsidP="00024758">
      <w:pPr>
        <w:jc w:val="right"/>
      </w:pPr>
    </w:p>
    <w:p w:rsidR="005F1F1B" w:rsidRDefault="005F1F1B"/>
    <w:p w:rsidR="005F1F1B" w:rsidRDefault="005F1F1B"/>
    <w:p w:rsidR="005F1F1B" w:rsidRDefault="005F1F1B"/>
    <w:p w:rsidR="005F1F1B" w:rsidRDefault="005F1F1B"/>
    <w:p w:rsidR="0037090A" w:rsidRDefault="0037090A" w:rsidP="0037090A">
      <w:pPr>
        <w:autoSpaceDE w:val="0"/>
        <w:autoSpaceDN w:val="0"/>
        <w:adjustRightInd w:val="0"/>
        <w:rPr>
          <w:rFonts w:ascii="Arial,Bold" w:hAnsi="Arial,Bold" w:cs="Arial,Bold"/>
          <w:b/>
          <w:bCs/>
          <w:color w:val="005595"/>
          <w:sz w:val="96"/>
          <w:szCs w:val="96"/>
        </w:rPr>
      </w:pPr>
    </w:p>
    <w:p w:rsidR="0037090A" w:rsidRPr="006B5B6D" w:rsidRDefault="0037090A" w:rsidP="0037090A">
      <w:pPr>
        <w:autoSpaceDE w:val="0"/>
        <w:autoSpaceDN w:val="0"/>
        <w:adjustRightInd w:val="0"/>
        <w:jc w:val="center"/>
        <w:outlineLvl w:val="0"/>
        <w:rPr>
          <w:rFonts w:ascii="Arial,Bold" w:hAnsi="Arial,Bold" w:cs="Arial,Bold"/>
          <w:b/>
          <w:bCs/>
          <w:color w:val="005595"/>
          <w:sz w:val="68"/>
          <w:szCs w:val="68"/>
        </w:rPr>
      </w:pPr>
      <w:bookmarkStart w:id="0" w:name="_Toc266124022"/>
      <w:bookmarkStart w:id="1" w:name="_Toc477333423"/>
      <w:bookmarkStart w:id="2" w:name="_Toc500494095"/>
      <w:r>
        <w:rPr>
          <w:rFonts w:cs="Arial,Bold"/>
          <w:b/>
          <w:bCs/>
          <w:noProof/>
          <w:color w:val="005595"/>
          <w:sz w:val="48"/>
          <w:szCs w:val="48"/>
        </w:rPr>
        <w:t>Talend Studio Install</w:t>
      </w:r>
      <w:bookmarkEnd w:id="0"/>
      <w:r>
        <w:rPr>
          <w:rFonts w:cs="Arial,Bold"/>
          <w:b/>
          <w:bCs/>
          <w:noProof/>
          <w:color w:val="005595"/>
          <w:sz w:val="48"/>
          <w:szCs w:val="48"/>
        </w:rPr>
        <w:t>ation</w:t>
      </w:r>
      <w:bookmarkEnd w:id="1"/>
      <w:bookmarkEnd w:id="2"/>
    </w:p>
    <w:p w:rsidR="0037090A" w:rsidRDefault="0037090A" w:rsidP="0037090A">
      <w:pPr>
        <w:autoSpaceDE w:val="0"/>
        <w:autoSpaceDN w:val="0"/>
        <w:adjustRightInd w:val="0"/>
        <w:rPr>
          <w:rFonts w:ascii="ArialNarrow-Bold" w:hAnsi="ArialNarrow-Bold" w:cs="ArialNarrow-Bold"/>
          <w:b/>
          <w:bCs/>
          <w:color w:val="000000"/>
          <w:sz w:val="28"/>
          <w:szCs w:val="28"/>
        </w:rPr>
      </w:pPr>
    </w:p>
    <w:tbl>
      <w:tblPr>
        <w:tblW w:w="0" w:type="auto"/>
        <w:tblInd w:w="1020" w:type="dxa"/>
        <w:tblBorders>
          <w:top w:val="single" w:sz="4" w:space="0" w:color="auto"/>
        </w:tblBorders>
        <w:tblLook w:val="01E0" w:firstRow="1" w:lastRow="1" w:firstColumn="1" w:lastColumn="1" w:noHBand="0" w:noVBand="0"/>
      </w:tblPr>
      <w:tblGrid>
        <w:gridCol w:w="2460"/>
        <w:gridCol w:w="7116"/>
      </w:tblGrid>
      <w:tr w:rsidR="0037090A" w:rsidRPr="00C20AB8" w:rsidTr="002A6B32">
        <w:tc>
          <w:tcPr>
            <w:tcW w:w="2460" w:type="dxa"/>
            <w:tcBorders>
              <w:top w:val="single" w:sz="4" w:space="0" w:color="005595"/>
            </w:tcBorders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document author:</w:t>
            </w:r>
          </w:p>
        </w:tc>
        <w:tc>
          <w:tcPr>
            <w:tcW w:w="7116" w:type="dxa"/>
            <w:tcBorders>
              <w:top w:val="single" w:sz="4" w:space="0" w:color="005595"/>
            </w:tcBorders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  <w:r>
              <w:rPr>
                <w:rFonts w:ascii="Arial" w:hAnsi="Arial" w:cs="Arial"/>
                <w:bCs/>
                <w:color w:val="5C8727"/>
              </w:rPr>
              <w:t xml:space="preserve">     Abhilash Nagilla</w:t>
            </w:r>
          </w:p>
        </w:tc>
      </w:tr>
      <w:tr w:rsidR="0037090A" w:rsidRPr="00C20AB8" w:rsidTr="002A6B32">
        <w:tc>
          <w:tcPr>
            <w:tcW w:w="2460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document owner:</w:t>
            </w:r>
          </w:p>
        </w:tc>
        <w:tc>
          <w:tcPr>
            <w:tcW w:w="7116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B82DE4" w:rsidP="002A6B32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  <w:r>
              <w:rPr>
                <w:rFonts w:ascii="Arial" w:hAnsi="Arial" w:cs="Arial"/>
                <w:bCs/>
                <w:color w:val="5C8727"/>
              </w:rPr>
              <w:t xml:space="preserve">      </w:t>
            </w:r>
            <w:r w:rsidR="001A4B1B">
              <w:rPr>
                <w:rFonts w:ascii="Arial" w:hAnsi="Arial" w:cs="Arial"/>
                <w:bCs/>
                <w:color w:val="5C8727"/>
              </w:rPr>
              <w:t xml:space="preserve">Kamal </w:t>
            </w:r>
            <w:proofErr w:type="spellStart"/>
            <w:r w:rsidR="001A4B1B">
              <w:rPr>
                <w:rFonts w:ascii="Arial" w:hAnsi="Arial" w:cs="Arial"/>
                <w:bCs/>
                <w:color w:val="5C8727"/>
              </w:rPr>
              <w:t>Biag</w:t>
            </w:r>
            <w:proofErr w:type="spellEnd"/>
          </w:p>
        </w:tc>
      </w:tr>
      <w:tr w:rsidR="0037090A" w:rsidRPr="00C20AB8" w:rsidTr="002A6B32">
        <w:tc>
          <w:tcPr>
            <w:tcW w:w="2460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date created:</w:t>
            </w:r>
          </w:p>
        </w:tc>
        <w:tc>
          <w:tcPr>
            <w:tcW w:w="7116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2B5524" w:rsidP="002A6B32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  <w:r>
              <w:rPr>
                <w:rFonts w:ascii="Arial" w:hAnsi="Arial" w:cs="Arial"/>
                <w:bCs/>
                <w:color w:val="5C8727"/>
              </w:rPr>
              <w:t>DEC 08</w:t>
            </w:r>
            <w:r w:rsidR="00B82DE4">
              <w:rPr>
                <w:rFonts w:ascii="Arial" w:hAnsi="Arial" w:cs="Arial"/>
                <w:bCs/>
                <w:color w:val="5C8727"/>
              </w:rPr>
              <w:t>, 2017</w:t>
            </w:r>
          </w:p>
        </w:tc>
      </w:tr>
      <w:tr w:rsidR="0037090A" w:rsidRPr="00C20AB8" w:rsidTr="002A6B32">
        <w:tc>
          <w:tcPr>
            <w:tcW w:w="2460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last updated:</w:t>
            </w:r>
          </w:p>
        </w:tc>
        <w:tc>
          <w:tcPr>
            <w:tcW w:w="7116" w:type="dxa"/>
            <w:tcMar>
              <w:top w:w="90" w:type="dxa"/>
              <w:left w:w="120" w:type="dxa"/>
              <w:right w:w="120" w:type="dxa"/>
            </w:tcMar>
          </w:tcPr>
          <w:p w:rsidR="0037090A" w:rsidRPr="00C20AB8" w:rsidRDefault="0037090A" w:rsidP="002A6B32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</w:p>
        </w:tc>
      </w:tr>
      <w:tr w:rsidR="00FA2800" w:rsidRPr="00C20AB8" w:rsidTr="002A6B32">
        <w:tc>
          <w:tcPr>
            <w:tcW w:w="2460" w:type="dxa"/>
            <w:tcMar>
              <w:top w:w="90" w:type="dxa"/>
              <w:left w:w="120" w:type="dxa"/>
              <w:right w:w="120" w:type="dxa"/>
            </w:tcMar>
          </w:tcPr>
          <w:p w:rsidR="00FA2800" w:rsidRPr="00C20AB8" w:rsidRDefault="00FA2800" w:rsidP="00FA2800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project:</w:t>
            </w:r>
          </w:p>
        </w:tc>
        <w:tc>
          <w:tcPr>
            <w:tcW w:w="7116" w:type="dxa"/>
            <w:tcMar>
              <w:top w:w="90" w:type="dxa"/>
              <w:left w:w="120" w:type="dxa"/>
              <w:right w:w="120" w:type="dxa"/>
            </w:tcMar>
          </w:tcPr>
          <w:p w:rsidR="00FA2800" w:rsidRPr="00C20AB8" w:rsidRDefault="001A4B1B" w:rsidP="00FA2800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  <w:r>
              <w:rPr>
                <w:rFonts w:ascii="Arial" w:hAnsi="Arial" w:cs="Arial"/>
                <w:bCs/>
                <w:color w:val="5C8727"/>
              </w:rPr>
              <w:t>Baseline Installation</w:t>
            </w:r>
          </w:p>
        </w:tc>
      </w:tr>
      <w:tr w:rsidR="00FA2800" w:rsidRPr="00C20AB8" w:rsidTr="002A6B32">
        <w:tc>
          <w:tcPr>
            <w:tcW w:w="2460" w:type="dxa"/>
            <w:tcMar>
              <w:top w:w="90" w:type="dxa"/>
              <w:left w:w="120" w:type="dxa"/>
              <w:right w:w="120" w:type="dxa"/>
            </w:tcMar>
          </w:tcPr>
          <w:p w:rsidR="00FA2800" w:rsidRPr="00C20AB8" w:rsidRDefault="00FA2800" w:rsidP="00FA2800">
            <w:pPr>
              <w:autoSpaceDE w:val="0"/>
              <w:autoSpaceDN w:val="0"/>
              <w:adjustRightInd w:val="0"/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</w:pPr>
            <w:r w:rsidRPr="00C20AB8">
              <w:rPr>
                <w:rFonts w:ascii="ArialNarrow-Bold" w:hAnsi="ArialNarrow-Bold" w:cs="ArialNarrow-Bold"/>
                <w:b/>
                <w:bCs/>
                <w:smallCaps/>
                <w:color w:val="5C8727"/>
              </w:rPr>
              <w:t>company:</w:t>
            </w:r>
          </w:p>
        </w:tc>
        <w:tc>
          <w:tcPr>
            <w:tcW w:w="7116" w:type="dxa"/>
            <w:tcMar>
              <w:top w:w="90" w:type="dxa"/>
              <w:left w:w="120" w:type="dxa"/>
              <w:right w:w="120" w:type="dxa"/>
            </w:tcMar>
          </w:tcPr>
          <w:p w:rsidR="00FA2800" w:rsidRPr="00C20AB8" w:rsidRDefault="007B5F96" w:rsidP="00FA2800">
            <w:pPr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5C8727"/>
              </w:rPr>
            </w:pPr>
            <w:r>
              <w:rPr>
                <w:rFonts w:ascii="Arial" w:hAnsi="Arial" w:cs="Arial"/>
                <w:bCs/>
                <w:color w:val="5C8727"/>
              </w:rPr>
              <w:t>Royal Caribbean</w:t>
            </w:r>
          </w:p>
        </w:tc>
      </w:tr>
    </w:tbl>
    <w:p w:rsidR="0037090A" w:rsidRDefault="0037090A" w:rsidP="0037090A">
      <w:pPr>
        <w:autoSpaceDE w:val="0"/>
        <w:autoSpaceDN w:val="0"/>
        <w:adjustRightInd w:val="0"/>
        <w:rPr>
          <w:rFonts w:ascii="ArialNarrow-Bold" w:hAnsi="ArialNarrow-Bold" w:cs="ArialNarrow-Bold"/>
          <w:b/>
          <w:bCs/>
          <w:color w:val="000000"/>
          <w:sz w:val="28"/>
          <w:szCs w:val="28"/>
        </w:rPr>
      </w:pPr>
    </w:p>
    <w:p w:rsidR="00722B76" w:rsidRDefault="00722B76" w:rsidP="00722B76">
      <w:pPr>
        <w:autoSpaceDE w:val="0"/>
        <w:autoSpaceDN w:val="0"/>
        <w:adjustRightInd w:val="0"/>
        <w:rPr>
          <w:rFonts w:ascii="ArialNarrow-Bold" w:hAnsi="ArialNarrow-Bold" w:cs="ArialNarrow-Bold"/>
          <w:b/>
          <w:bCs/>
          <w:color w:val="000000"/>
          <w:sz w:val="28"/>
          <w:szCs w:val="28"/>
        </w:rPr>
      </w:pPr>
    </w:p>
    <w:p w:rsidR="001211B9" w:rsidRDefault="00FA6E27" w:rsidP="001211B9">
      <w:pPr>
        <w:outlineLvl w:val="1"/>
      </w:pPr>
      <w:r>
        <w:br w:type="page"/>
      </w:r>
    </w:p>
    <w:sdt>
      <w:sdtPr>
        <w:rPr>
          <w:rFonts w:ascii="Calibri" w:eastAsia="Times New Roman" w:hAnsi="Calibri" w:cs="Times New Roman"/>
          <w:b w:val="0"/>
          <w:bCs w:val="0"/>
          <w:color w:val="auto"/>
          <w:sz w:val="24"/>
          <w:szCs w:val="24"/>
          <w:lang w:eastAsia="en-US"/>
        </w:rPr>
        <w:id w:val="85577895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553A8" w:rsidRDefault="000949B5">
          <w:pPr>
            <w:pStyle w:val="TOCHeading"/>
          </w:pPr>
          <w:r>
            <w:t xml:space="preserve">Table of </w:t>
          </w:r>
          <w:r w:rsidR="001553A8">
            <w:t>Contents</w:t>
          </w:r>
          <w:bookmarkStart w:id="3" w:name="_GoBack"/>
          <w:bookmarkEnd w:id="3"/>
        </w:p>
        <w:p w:rsidR="002277EC" w:rsidRDefault="001553A8">
          <w:pPr>
            <w:pStyle w:val="TOC1"/>
            <w:tabs>
              <w:tab w:val="right" w:leader="dot" w:pos="115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494095" w:history="1">
            <w:r w:rsidR="002277EC" w:rsidRPr="0024168B">
              <w:rPr>
                <w:rStyle w:val="Hyperlink"/>
                <w:rFonts w:cs="Arial,Bold"/>
                <w:noProof/>
              </w:rPr>
              <w:t>Talend Studio Installation</w:t>
            </w:r>
            <w:r w:rsidR="002277EC">
              <w:rPr>
                <w:noProof/>
                <w:webHidden/>
              </w:rPr>
              <w:tab/>
            </w:r>
            <w:r w:rsidR="002277EC">
              <w:rPr>
                <w:noProof/>
                <w:webHidden/>
              </w:rPr>
              <w:fldChar w:fldCharType="begin"/>
            </w:r>
            <w:r w:rsidR="002277EC">
              <w:rPr>
                <w:noProof/>
                <w:webHidden/>
              </w:rPr>
              <w:instrText xml:space="preserve"> PAGEREF _Toc500494095 \h </w:instrText>
            </w:r>
            <w:r w:rsidR="002277EC">
              <w:rPr>
                <w:noProof/>
                <w:webHidden/>
              </w:rPr>
            </w:r>
            <w:r w:rsidR="002277EC">
              <w:rPr>
                <w:noProof/>
                <w:webHidden/>
              </w:rPr>
              <w:fldChar w:fldCharType="separate"/>
            </w:r>
            <w:r w:rsidR="002277EC">
              <w:rPr>
                <w:noProof/>
                <w:webHidden/>
              </w:rPr>
              <w:t>1</w:t>
            </w:r>
            <w:r w:rsidR="002277EC"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1"/>
            <w:tabs>
              <w:tab w:val="right" w:leader="dot" w:pos="115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096" w:history="1">
            <w:r w:rsidRPr="0024168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1"/>
            <w:tabs>
              <w:tab w:val="right" w:leader="dot" w:pos="115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097" w:history="1">
            <w:r w:rsidRPr="0024168B">
              <w:rPr>
                <w:rStyle w:val="Hyperlink"/>
                <w:noProof/>
              </w:rPr>
              <w:t>Reference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1"/>
            <w:tabs>
              <w:tab w:val="right" w:leader="dot" w:pos="115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098" w:history="1">
            <w:r w:rsidRPr="0024168B">
              <w:rPr>
                <w:rStyle w:val="Hyperlink"/>
                <w:noProof/>
              </w:rPr>
              <w:t>Talend 6.4.1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099" w:history="1">
            <w:r w:rsidRPr="0024168B">
              <w:rPr>
                <w:rStyle w:val="Hyperlink"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0" w:history="1">
            <w:r w:rsidRPr="0024168B">
              <w:rPr>
                <w:rStyle w:val="Hyperlink"/>
                <w:noProof/>
              </w:rPr>
              <w:t>Minimum System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1" w:history="1">
            <w:r w:rsidRPr="0024168B">
              <w:rPr>
                <w:rStyle w:val="Hyperlink"/>
                <w:noProof/>
              </w:rPr>
              <w:t>Minimum Temporary Disk Space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2" w:history="1">
            <w:r w:rsidRPr="0024168B">
              <w:rPr>
                <w:rStyle w:val="Hyperlink"/>
                <w:noProof/>
              </w:rPr>
              <w:t>Third-party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1"/>
            <w:tabs>
              <w:tab w:val="right" w:leader="dot" w:pos="1151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3" w:history="1">
            <w:r w:rsidRPr="0024168B">
              <w:rPr>
                <w:rStyle w:val="Hyperlink"/>
                <w:noProof/>
              </w:rPr>
              <w:t>Talend Studio Install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4" w:history="1">
            <w:r w:rsidRPr="0024168B">
              <w:rPr>
                <w:rStyle w:val="Hyperlink"/>
                <w:noProof/>
              </w:rPr>
              <w:t>Download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5" w:history="1">
            <w:r w:rsidRPr="0024168B">
              <w:rPr>
                <w:rStyle w:val="Hyperlink"/>
                <w:noProof/>
              </w:rPr>
              <w:t>Add Developer SVN credentials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77EC" w:rsidRDefault="002277EC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500494106" w:history="1">
            <w:r w:rsidRPr="0024168B">
              <w:rPr>
                <w:rStyle w:val="Hyperlink"/>
                <w:noProof/>
              </w:rPr>
              <w:t>Installing Talend Studio and executing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553A8" w:rsidRDefault="001553A8">
          <w:r>
            <w:rPr>
              <w:b/>
              <w:bCs/>
              <w:noProof/>
            </w:rPr>
            <w:fldChar w:fldCharType="end"/>
          </w:r>
        </w:p>
      </w:sdtContent>
    </w:sdt>
    <w:p w:rsidR="002935E7" w:rsidRDefault="00CD6723" w:rsidP="00C20AB8">
      <w:pPr>
        <w:pStyle w:val="Heading1"/>
      </w:pPr>
      <w:r>
        <w:br w:type="page"/>
      </w:r>
      <w:bookmarkStart w:id="4" w:name="_Toc266124023"/>
    </w:p>
    <w:p w:rsidR="002935E7" w:rsidRDefault="002935E7" w:rsidP="00C20AB8">
      <w:pPr>
        <w:pStyle w:val="Heading1"/>
      </w:pPr>
      <w:bookmarkStart w:id="5" w:name="_Toc500494096"/>
      <w:r>
        <w:lastRenderedPageBreak/>
        <w:t>Introduction</w:t>
      </w:r>
      <w:bookmarkEnd w:id="5"/>
    </w:p>
    <w:p w:rsidR="0037090A" w:rsidRDefault="0037090A" w:rsidP="0037090A">
      <w:r>
        <w:t xml:space="preserve">The purpose of this document is to entail steps on installing Talend </w:t>
      </w:r>
      <w:r w:rsidR="005D3E9B">
        <w:t>BD</w:t>
      </w:r>
      <w:r w:rsidR="00E27E18">
        <w:t xml:space="preserve"> studio</w:t>
      </w:r>
      <w:r>
        <w:t xml:space="preserve"> in </w:t>
      </w:r>
      <w:r w:rsidR="00E31638">
        <w:t>Royal Caribbean</w:t>
      </w:r>
      <w:r>
        <w:t xml:space="preserve"> environment.  The document provides series of screenshots to walk through the installation process and </w:t>
      </w:r>
      <w:proofErr w:type="gramStart"/>
      <w:r>
        <w:t>various services</w:t>
      </w:r>
      <w:proofErr w:type="gramEnd"/>
      <w:r>
        <w:t xml:space="preserve"> and should be used as an additional document along with the Installation guide that can be downloaded from the Talend website.   This document is not an operational guide or a maintenance document since those topics are not included in this document. </w:t>
      </w:r>
    </w:p>
    <w:p w:rsidR="0037090A" w:rsidRDefault="0037090A" w:rsidP="0037090A">
      <w:pPr>
        <w:rPr>
          <w:sz w:val="22"/>
          <w:szCs w:val="22"/>
        </w:rPr>
      </w:pPr>
    </w:p>
    <w:p w:rsidR="0037090A" w:rsidRPr="005C36BF" w:rsidRDefault="0037090A" w:rsidP="0037090A">
      <w:r w:rsidRPr="005C36BF">
        <w:t xml:space="preserve">Talend </w:t>
      </w:r>
      <w:r w:rsidR="00E27E18">
        <w:t>Studio</w:t>
      </w:r>
      <w:r w:rsidRPr="005C36BF">
        <w:t xml:space="preserve"> consists of a server component (TAC,</w:t>
      </w:r>
      <w:r>
        <w:t xml:space="preserve"> </w:t>
      </w:r>
      <w:r w:rsidRPr="005C36BF">
        <w:t>Nexus,</w:t>
      </w:r>
      <w:r>
        <w:t xml:space="preserve"> </w:t>
      </w:r>
      <w:r w:rsidR="00E27E18">
        <w:t>SVN</w:t>
      </w:r>
      <w:r>
        <w:t xml:space="preserve">, </w:t>
      </w:r>
      <w:r w:rsidR="00E27E18">
        <w:t>Job Server</w:t>
      </w:r>
      <w:r w:rsidRPr="005C36BF">
        <w:t xml:space="preserve">) and a client component (Talend Studio).  Talend provides separate installers as well as a single exe file to install the server components and clients. </w:t>
      </w:r>
    </w:p>
    <w:p w:rsidR="00D11A3E" w:rsidRPr="005C36BF" w:rsidRDefault="001C2335" w:rsidP="001C2335">
      <w:r w:rsidRPr="005C36BF">
        <w:t xml:space="preserve"> </w:t>
      </w:r>
    </w:p>
    <w:p w:rsidR="001C2335" w:rsidRDefault="001C2335" w:rsidP="001C2335">
      <w:pPr>
        <w:ind w:left="432"/>
        <w:rPr>
          <w:sz w:val="22"/>
          <w:szCs w:val="22"/>
        </w:rPr>
      </w:pPr>
    </w:p>
    <w:p w:rsidR="001C2335" w:rsidRPr="0060187C" w:rsidRDefault="001C2335" w:rsidP="00C20AB8">
      <w:pPr>
        <w:pStyle w:val="Heading1"/>
      </w:pPr>
      <w:bookmarkStart w:id="6" w:name="_Toc500494097"/>
      <w:r w:rsidRPr="0060187C">
        <w:t>Reference Documents</w:t>
      </w:r>
      <w:bookmarkEnd w:id="6"/>
    </w:p>
    <w:p w:rsidR="001C2335" w:rsidRPr="004A22C7" w:rsidRDefault="001C2335" w:rsidP="001C2335">
      <w:pPr>
        <w:ind w:left="432"/>
        <w:rPr>
          <w:sz w:val="22"/>
          <w:szCs w:val="22"/>
        </w:rPr>
      </w:pPr>
      <w:r w:rsidRPr="004A22C7">
        <w:rPr>
          <w:sz w:val="22"/>
          <w:szCs w:val="22"/>
        </w:rPr>
        <w:t xml:space="preserve">The following are the reference documentation for the </w:t>
      </w:r>
      <w:r w:rsidR="0037090A">
        <w:rPr>
          <w:sz w:val="22"/>
          <w:szCs w:val="22"/>
        </w:rPr>
        <w:t>Talend 6.</w:t>
      </w:r>
      <w:r w:rsidR="00781E78">
        <w:rPr>
          <w:sz w:val="22"/>
          <w:szCs w:val="22"/>
        </w:rPr>
        <w:t>4</w:t>
      </w:r>
      <w:r w:rsidR="00642CB4">
        <w:rPr>
          <w:sz w:val="22"/>
          <w:szCs w:val="22"/>
        </w:rPr>
        <w:t>.1 Installation</w:t>
      </w:r>
      <w:r w:rsidRPr="004A22C7">
        <w:rPr>
          <w:sz w:val="22"/>
          <w:szCs w:val="22"/>
        </w:rPr>
        <w:t>:</w:t>
      </w:r>
    </w:p>
    <w:p w:rsidR="001C2335" w:rsidRPr="001C2335" w:rsidRDefault="001C2335" w:rsidP="001C2335"/>
    <w:p w:rsidR="00C20AB8" w:rsidRDefault="0037090A" w:rsidP="00C20AB8">
      <w:pPr>
        <w:pStyle w:val="Heading1"/>
      </w:pPr>
      <w:bookmarkStart w:id="7" w:name="_Toc500494098"/>
      <w:r>
        <w:t>Talend 6.</w:t>
      </w:r>
      <w:r w:rsidR="004D5DFD">
        <w:t>4</w:t>
      </w:r>
      <w:r w:rsidR="00642CB4">
        <w:t>.1</w:t>
      </w:r>
      <w:r w:rsidR="00895D30" w:rsidRPr="0066247F">
        <w:t xml:space="preserve"> </w:t>
      </w:r>
      <w:r w:rsidR="005F4354" w:rsidRPr="0066247F">
        <w:t>Install</w:t>
      </w:r>
      <w:bookmarkEnd w:id="4"/>
      <w:bookmarkEnd w:id="7"/>
    </w:p>
    <w:p w:rsidR="00F712C4" w:rsidRDefault="00F712C4" w:rsidP="00F712C4">
      <w:pPr>
        <w:pStyle w:val="Heading2"/>
      </w:pPr>
      <w:bookmarkStart w:id="8" w:name="_Toc266124024"/>
      <w:bookmarkStart w:id="9" w:name="_Toc500494099"/>
      <w:r>
        <w:t>Prerequisites</w:t>
      </w:r>
      <w:bookmarkEnd w:id="8"/>
      <w:bookmarkEnd w:id="9"/>
    </w:p>
    <w:p w:rsidR="00F712C4" w:rsidRPr="00F712C4" w:rsidRDefault="00F712C4" w:rsidP="00F712C4">
      <w:pPr>
        <w:pStyle w:val="Heading3"/>
      </w:pPr>
      <w:bookmarkStart w:id="10" w:name="_Toc266124025"/>
      <w:bookmarkStart w:id="11" w:name="_Toc500494100"/>
      <w:r>
        <w:t>Minimum System Requirements</w:t>
      </w:r>
      <w:bookmarkEnd w:id="10"/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7"/>
        <w:gridCol w:w="2347"/>
        <w:gridCol w:w="2347"/>
        <w:gridCol w:w="2347"/>
        <w:gridCol w:w="2348"/>
      </w:tblGrid>
      <w:tr w:rsidR="0037090A" w:rsidTr="002A6B32">
        <w:tc>
          <w:tcPr>
            <w:tcW w:w="2347" w:type="dxa"/>
            <w:shd w:val="clear" w:color="auto" w:fill="365F91" w:themeFill="accent1" w:themeFillShade="BF"/>
          </w:tcPr>
          <w:p w:rsidR="0037090A" w:rsidRDefault="0037090A" w:rsidP="002A6B32">
            <w:bookmarkStart w:id="12" w:name="_Toc266124026"/>
            <w:r>
              <w:t>Component</w:t>
            </w:r>
          </w:p>
        </w:tc>
        <w:tc>
          <w:tcPr>
            <w:tcW w:w="2347" w:type="dxa"/>
            <w:shd w:val="clear" w:color="auto" w:fill="365F91" w:themeFill="accent1" w:themeFillShade="BF"/>
          </w:tcPr>
          <w:p w:rsidR="0037090A" w:rsidRDefault="0037090A" w:rsidP="002A6B32">
            <w:r>
              <w:t>Processor</w:t>
            </w:r>
          </w:p>
        </w:tc>
        <w:tc>
          <w:tcPr>
            <w:tcW w:w="2347" w:type="dxa"/>
            <w:shd w:val="clear" w:color="auto" w:fill="365F91" w:themeFill="accent1" w:themeFillShade="BF"/>
          </w:tcPr>
          <w:p w:rsidR="0037090A" w:rsidRDefault="0037090A" w:rsidP="002A6B32">
            <w:r>
              <w:t>RAM</w:t>
            </w:r>
          </w:p>
        </w:tc>
        <w:tc>
          <w:tcPr>
            <w:tcW w:w="2347" w:type="dxa"/>
            <w:shd w:val="clear" w:color="auto" w:fill="365F91" w:themeFill="accent1" w:themeFillShade="BF"/>
          </w:tcPr>
          <w:p w:rsidR="0037090A" w:rsidRDefault="0037090A" w:rsidP="002A6B32">
            <w:r>
              <w:t>Disk Space</w:t>
            </w:r>
          </w:p>
        </w:tc>
        <w:tc>
          <w:tcPr>
            <w:tcW w:w="2348" w:type="dxa"/>
            <w:shd w:val="clear" w:color="auto" w:fill="365F91" w:themeFill="accent1" w:themeFillShade="BF"/>
          </w:tcPr>
          <w:p w:rsidR="0037090A" w:rsidRDefault="0037090A" w:rsidP="002A6B32">
            <w:r>
              <w:t>Operating System</w:t>
            </w:r>
          </w:p>
        </w:tc>
      </w:tr>
      <w:tr w:rsidR="0037090A" w:rsidTr="002A6B32"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BA6782">
              <w:rPr>
                <w:rFonts w:asciiTheme="minorHAnsi" w:hAnsiTheme="minorHAnsi" w:cstheme="minorHAnsi"/>
                <w:sz w:val="20"/>
                <w:szCs w:val="20"/>
              </w:rPr>
              <w:t xml:space="preserve">Talend Administration Center 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 CPU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4 </w:t>
            </w:r>
            <w:r w:rsidRPr="00F712C4">
              <w:rPr>
                <w:rFonts w:asciiTheme="minorHAnsi" w:hAnsiTheme="minorHAnsi" w:cstheme="minorHAnsi"/>
                <w:sz w:val="20"/>
                <w:szCs w:val="20"/>
              </w:rPr>
              <w:t>GB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800 MB</w:t>
            </w:r>
          </w:p>
        </w:tc>
        <w:tc>
          <w:tcPr>
            <w:tcW w:w="2348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7090A" w:rsidTr="002A6B32"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Studio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F712C4">
              <w:rPr>
                <w:rFonts w:asciiTheme="minorHAnsi" w:hAnsiTheme="minorHAnsi" w:cstheme="minorHAnsi"/>
                <w:sz w:val="20"/>
                <w:szCs w:val="20"/>
              </w:rPr>
              <w:t>2 CPU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3 </w:t>
            </w:r>
            <w:r w:rsidRPr="00F712C4">
              <w:rPr>
                <w:rFonts w:asciiTheme="minorHAnsi" w:hAnsiTheme="minorHAnsi" w:cstheme="minorHAnsi"/>
                <w:sz w:val="20"/>
                <w:szCs w:val="20"/>
              </w:rPr>
              <w:t>GB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GB</w:t>
            </w:r>
          </w:p>
        </w:tc>
        <w:tc>
          <w:tcPr>
            <w:tcW w:w="2348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37090A" w:rsidTr="002A6B32"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Remote Engine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F712C4">
              <w:rPr>
                <w:rFonts w:asciiTheme="minorHAnsi" w:hAnsiTheme="minorHAnsi" w:cstheme="minorHAnsi"/>
                <w:sz w:val="20"/>
                <w:szCs w:val="20"/>
              </w:rPr>
              <w:t>1 CPU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2 </w:t>
            </w:r>
            <w:r w:rsidRPr="00F712C4">
              <w:rPr>
                <w:rFonts w:asciiTheme="minorHAnsi" w:hAnsiTheme="minorHAnsi" w:cstheme="minorHAnsi"/>
                <w:sz w:val="20"/>
                <w:szCs w:val="20"/>
              </w:rPr>
              <w:t>GB</w:t>
            </w:r>
          </w:p>
        </w:tc>
        <w:tc>
          <w:tcPr>
            <w:tcW w:w="2347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GB</w:t>
            </w:r>
          </w:p>
        </w:tc>
        <w:tc>
          <w:tcPr>
            <w:tcW w:w="2348" w:type="dxa"/>
          </w:tcPr>
          <w:p w:rsidR="0037090A" w:rsidRPr="00F712C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37090A" w:rsidRDefault="0037090A" w:rsidP="00F712C4">
      <w:pPr>
        <w:pStyle w:val="Heading3"/>
      </w:pPr>
    </w:p>
    <w:p w:rsidR="00F712C4" w:rsidRPr="00F712C4" w:rsidRDefault="00F712C4" w:rsidP="00F712C4">
      <w:pPr>
        <w:pStyle w:val="Heading3"/>
      </w:pPr>
      <w:bookmarkStart w:id="13" w:name="_Toc500494101"/>
      <w:r>
        <w:t>Minimum Temporary Disk Space Requirements</w:t>
      </w:r>
      <w:bookmarkEnd w:id="12"/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4680"/>
        <w:gridCol w:w="4698"/>
      </w:tblGrid>
      <w:tr w:rsidR="0037090A" w:rsidTr="002A6B32">
        <w:tc>
          <w:tcPr>
            <w:tcW w:w="2358" w:type="dxa"/>
            <w:shd w:val="clear" w:color="auto" w:fill="365F91" w:themeFill="accent1" w:themeFillShade="BF"/>
          </w:tcPr>
          <w:p w:rsidR="0037090A" w:rsidRDefault="0037090A" w:rsidP="002A6B32">
            <w:r>
              <w:t>Product</w:t>
            </w:r>
          </w:p>
        </w:tc>
        <w:tc>
          <w:tcPr>
            <w:tcW w:w="4680" w:type="dxa"/>
            <w:shd w:val="clear" w:color="auto" w:fill="365F91" w:themeFill="accent1" w:themeFillShade="BF"/>
          </w:tcPr>
          <w:p w:rsidR="0037090A" w:rsidRDefault="0037090A" w:rsidP="002A6B32">
            <w:r>
              <w:t>Operating System</w:t>
            </w:r>
          </w:p>
        </w:tc>
        <w:tc>
          <w:tcPr>
            <w:tcW w:w="4698" w:type="dxa"/>
            <w:shd w:val="clear" w:color="auto" w:fill="365F91" w:themeFill="accent1" w:themeFillShade="BF"/>
          </w:tcPr>
          <w:p w:rsidR="0037090A" w:rsidRDefault="0037090A" w:rsidP="002A6B32">
            <w:r>
              <w:t>Disk Space</w:t>
            </w:r>
          </w:p>
        </w:tc>
      </w:tr>
      <w:tr w:rsidR="0037090A" w:rsidTr="002A6B32">
        <w:tc>
          <w:tcPr>
            <w:tcW w:w="2358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>Installer</w:t>
            </w:r>
          </w:p>
        </w:tc>
        <w:tc>
          <w:tcPr>
            <w:tcW w:w="4680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>Windows or UNIX</w:t>
            </w:r>
          </w:p>
        </w:tc>
        <w:tc>
          <w:tcPr>
            <w:tcW w:w="4698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 GB</w:t>
            </w:r>
          </w:p>
        </w:tc>
      </w:tr>
      <w:tr w:rsidR="0037090A" w:rsidTr="002A6B32">
        <w:tc>
          <w:tcPr>
            <w:tcW w:w="2358" w:type="dxa"/>
            <w:vMerge w:val="restart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680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 xml:space="preserve">Windows </w:t>
            </w:r>
          </w:p>
        </w:tc>
        <w:tc>
          <w:tcPr>
            <w:tcW w:w="4698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 GB</w:t>
            </w:r>
          </w:p>
        </w:tc>
      </w:tr>
      <w:tr w:rsidR="0037090A" w:rsidTr="002A6B32">
        <w:tc>
          <w:tcPr>
            <w:tcW w:w="2358" w:type="dxa"/>
            <w:vMerge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4680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>Unix</w:t>
            </w:r>
          </w:p>
        </w:tc>
        <w:tc>
          <w:tcPr>
            <w:tcW w:w="4698" w:type="dxa"/>
          </w:tcPr>
          <w:p w:rsidR="0037090A" w:rsidRPr="00700224" w:rsidRDefault="0037090A" w:rsidP="002A6B32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605 MB</w:t>
            </w:r>
          </w:p>
        </w:tc>
      </w:tr>
    </w:tbl>
    <w:p w:rsidR="0037090A" w:rsidRDefault="0037090A" w:rsidP="00294277">
      <w:pPr>
        <w:pStyle w:val="Heading3"/>
      </w:pPr>
    </w:p>
    <w:p w:rsidR="00294277" w:rsidRDefault="00294277" w:rsidP="00294277">
      <w:pPr>
        <w:pStyle w:val="Heading3"/>
      </w:pPr>
      <w:bookmarkStart w:id="14" w:name="_Toc500494102"/>
      <w:r>
        <w:t>Third-party Software</w:t>
      </w:r>
      <w:bookmarkEnd w:id="14"/>
    </w:p>
    <w:p w:rsidR="00294277" w:rsidRDefault="00294277" w:rsidP="00294277"/>
    <w:p w:rsidR="00294277" w:rsidRDefault="00294277" w:rsidP="00ED30D8">
      <w:pPr>
        <w:pStyle w:val="ListParagraph"/>
        <w:numPr>
          <w:ilvl w:val="0"/>
          <w:numId w:val="10"/>
        </w:numPr>
      </w:pPr>
      <w:r>
        <w:t xml:space="preserve">Install Oracle Java </w:t>
      </w:r>
      <w:proofErr w:type="gramStart"/>
      <w:r>
        <w:t>JDK(</w:t>
      </w:r>
      <w:proofErr w:type="gramEnd"/>
      <w:r>
        <w:t>check PAM for</w:t>
      </w:r>
      <w:r w:rsidR="0037090A">
        <w:t xml:space="preserve"> supported java versions) for 6.</w:t>
      </w:r>
      <w:r w:rsidR="00201902">
        <w:t>4</w:t>
      </w:r>
      <w:r w:rsidR="0037090A">
        <w:t>.</w:t>
      </w:r>
      <w:r>
        <w:t>1 Java 8 is supported.</w:t>
      </w:r>
    </w:p>
    <w:p w:rsidR="004D7990" w:rsidRDefault="004D7990" w:rsidP="00ED30D8">
      <w:pPr>
        <w:pStyle w:val="ListParagraph"/>
        <w:numPr>
          <w:ilvl w:val="0"/>
          <w:numId w:val="10"/>
        </w:numPr>
      </w:pPr>
      <w:r>
        <w:t xml:space="preserve">7-Zip or </w:t>
      </w:r>
      <w:proofErr w:type="spellStart"/>
      <w:r>
        <w:t>winzip</w:t>
      </w:r>
      <w:proofErr w:type="spellEnd"/>
    </w:p>
    <w:p w:rsidR="00294277" w:rsidRPr="00294277" w:rsidRDefault="00294277" w:rsidP="00294277"/>
    <w:p w:rsidR="00700224" w:rsidRPr="00F712C4" w:rsidRDefault="00700224" w:rsidP="00B21F05">
      <w:r>
        <w:br w:type="page"/>
      </w:r>
      <w:bookmarkStart w:id="15" w:name="_Toc266124027"/>
      <w:r>
        <w:lastRenderedPageBreak/>
        <w:t>Environmental Variables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8"/>
        <w:gridCol w:w="2340"/>
        <w:gridCol w:w="7038"/>
      </w:tblGrid>
      <w:tr w:rsidR="00700224" w:rsidTr="001721FF">
        <w:tc>
          <w:tcPr>
            <w:tcW w:w="2358" w:type="dxa"/>
            <w:shd w:val="clear" w:color="auto" w:fill="365F91" w:themeFill="accent1" w:themeFillShade="BF"/>
          </w:tcPr>
          <w:p w:rsidR="00700224" w:rsidRPr="00700224" w:rsidRDefault="00700224" w:rsidP="00700224">
            <w:pPr>
              <w:rPr>
                <w:rFonts w:asciiTheme="minorHAnsi" w:hAnsiTheme="minorHAnsi" w:cstheme="minorHAnsi"/>
              </w:rPr>
            </w:pPr>
            <w:r w:rsidRPr="00700224">
              <w:rPr>
                <w:rFonts w:asciiTheme="minorHAnsi" w:hAnsiTheme="minorHAnsi" w:cstheme="minorHAnsi"/>
              </w:rPr>
              <w:t>Variable</w:t>
            </w:r>
          </w:p>
        </w:tc>
        <w:tc>
          <w:tcPr>
            <w:tcW w:w="2340" w:type="dxa"/>
            <w:shd w:val="clear" w:color="auto" w:fill="365F91" w:themeFill="accent1" w:themeFillShade="BF"/>
          </w:tcPr>
          <w:p w:rsidR="00700224" w:rsidRPr="00700224" w:rsidRDefault="00700224" w:rsidP="00700224">
            <w:pPr>
              <w:rPr>
                <w:rFonts w:asciiTheme="minorHAnsi" w:hAnsiTheme="minorHAnsi" w:cstheme="minorHAnsi"/>
              </w:rPr>
            </w:pPr>
            <w:r w:rsidRPr="00700224">
              <w:rPr>
                <w:rFonts w:asciiTheme="minorHAnsi" w:hAnsiTheme="minorHAnsi" w:cstheme="minorHAnsi"/>
              </w:rPr>
              <w:t>Operating System</w:t>
            </w:r>
          </w:p>
        </w:tc>
        <w:tc>
          <w:tcPr>
            <w:tcW w:w="7038" w:type="dxa"/>
            <w:shd w:val="clear" w:color="auto" w:fill="365F91" w:themeFill="accent1" w:themeFillShade="BF"/>
          </w:tcPr>
          <w:p w:rsidR="00700224" w:rsidRPr="00700224" w:rsidRDefault="00700224" w:rsidP="00700224">
            <w:pPr>
              <w:rPr>
                <w:rFonts w:asciiTheme="minorHAnsi" w:hAnsiTheme="minorHAnsi" w:cstheme="minorHAnsi"/>
              </w:rPr>
            </w:pPr>
            <w:r w:rsidRPr="00700224">
              <w:rPr>
                <w:rFonts w:asciiTheme="minorHAnsi" w:hAnsiTheme="minorHAnsi" w:cstheme="minorHAnsi"/>
              </w:rPr>
              <w:t>Description</w:t>
            </w:r>
          </w:p>
        </w:tc>
      </w:tr>
      <w:tr w:rsidR="00700224" w:rsidTr="001721FF">
        <w:tc>
          <w:tcPr>
            <w:tcW w:w="2358" w:type="dxa"/>
          </w:tcPr>
          <w:p w:rsidR="00700224" w:rsidRPr="00700224" w:rsidRDefault="00700224" w:rsidP="00353E7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>J</w:t>
            </w:r>
            <w:r w:rsidR="00353E7F">
              <w:rPr>
                <w:rFonts w:asciiTheme="minorHAnsi" w:hAnsiTheme="minorHAnsi" w:cstheme="minorHAnsi"/>
                <w:sz w:val="20"/>
                <w:szCs w:val="20"/>
              </w:rPr>
              <w:t>AVA</w:t>
            </w:r>
            <w:r w:rsidRPr="00700224">
              <w:rPr>
                <w:rFonts w:asciiTheme="minorHAnsi" w:hAnsiTheme="minorHAnsi" w:cstheme="minorHAnsi"/>
                <w:sz w:val="20"/>
                <w:szCs w:val="20"/>
              </w:rPr>
              <w:t>_HOME</w:t>
            </w:r>
          </w:p>
        </w:tc>
        <w:tc>
          <w:tcPr>
            <w:tcW w:w="2340" w:type="dxa"/>
          </w:tcPr>
          <w:p w:rsidR="00700224" w:rsidRPr="00700224" w:rsidRDefault="00700224" w:rsidP="00700224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7038" w:type="dxa"/>
          </w:tcPr>
          <w:p w:rsidR="00700224" w:rsidRPr="00700224" w:rsidRDefault="00294277" w:rsidP="00700224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Set JAVA_HOME</w:t>
            </w:r>
          </w:p>
        </w:tc>
      </w:tr>
      <w:tr w:rsidR="00294277" w:rsidTr="001721FF">
        <w:tc>
          <w:tcPr>
            <w:tcW w:w="2358" w:type="dxa"/>
          </w:tcPr>
          <w:p w:rsidR="00294277" w:rsidRPr="00700224" w:rsidRDefault="00294277" w:rsidP="00353E7F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340" w:type="dxa"/>
          </w:tcPr>
          <w:p w:rsidR="00294277" w:rsidRPr="00700224" w:rsidRDefault="00294277" w:rsidP="00700224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7038" w:type="dxa"/>
          </w:tcPr>
          <w:p w:rsidR="00294277" w:rsidRDefault="00294277" w:rsidP="00700224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353E7F" w:rsidRDefault="00353E7F"/>
    <w:p w:rsidR="005D15E9" w:rsidRPr="005D15E9" w:rsidRDefault="005D15E9" w:rsidP="005D15E9"/>
    <w:p w:rsidR="00353E7F" w:rsidRDefault="00353E7F"/>
    <w:p w:rsidR="00260C51" w:rsidRDefault="00057B12" w:rsidP="00260C51">
      <w:pPr>
        <w:pStyle w:val="Heading1"/>
        <w:rPr>
          <w:noProof/>
        </w:rPr>
      </w:pPr>
      <w:bookmarkStart w:id="16" w:name="_Toc500494103"/>
      <w:r>
        <w:rPr>
          <w:noProof/>
        </w:rPr>
        <w:t>Talend Studio Install</w:t>
      </w:r>
      <w:bookmarkEnd w:id="16"/>
    </w:p>
    <w:p w:rsidR="00260C51" w:rsidRPr="008E608A" w:rsidRDefault="00260C51" w:rsidP="00260C51">
      <w:pPr>
        <w:pStyle w:val="Heading2"/>
      </w:pPr>
      <w:bookmarkStart w:id="17" w:name="_Toc266121243"/>
      <w:bookmarkStart w:id="18" w:name="_Toc500494104"/>
      <w:r>
        <w:t>Download Instructions</w:t>
      </w:r>
      <w:bookmarkEnd w:id="17"/>
      <w:bookmarkEnd w:id="1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58"/>
        <w:gridCol w:w="3978"/>
      </w:tblGrid>
      <w:tr w:rsidR="00260C51" w:rsidTr="00150335">
        <w:tc>
          <w:tcPr>
            <w:tcW w:w="7758" w:type="dxa"/>
          </w:tcPr>
          <w:p w:rsidR="00260C51" w:rsidRDefault="00703679" w:rsidP="00150335">
            <w:r>
              <w:rPr>
                <w:noProof/>
              </w:rPr>
              <w:drawing>
                <wp:inline distT="0" distB="0" distL="0" distR="0" wp14:anchorId="42B9ABFA" wp14:editId="68075D13">
                  <wp:extent cx="4789170" cy="2466975"/>
                  <wp:effectExtent l="0" t="0" r="0" b="952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70" cy="2466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260C51" w:rsidRDefault="00260C51" w:rsidP="00150335"/>
          <w:p w:rsidR="00260C51" w:rsidRDefault="00C93110" w:rsidP="0067394C">
            <w:pPr>
              <w:numPr>
                <w:ilvl w:val="0"/>
                <w:numId w:val="3"/>
              </w:numPr>
            </w:pPr>
            <w:r>
              <w:t xml:space="preserve">Request your account manager to send you the license keys and download links, you will receive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email similar to the screenshot</w:t>
            </w:r>
          </w:p>
        </w:tc>
      </w:tr>
    </w:tbl>
    <w:p w:rsidR="00260C51" w:rsidRDefault="00260C51" w:rsidP="00260C51"/>
    <w:p w:rsidR="00B132C9" w:rsidRDefault="00B132C9" w:rsidP="00B132C9">
      <w:pPr>
        <w:pStyle w:val="Heading2"/>
      </w:pPr>
      <w:bookmarkStart w:id="19" w:name="_Toc500494105"/>
      <w:r>
        <w:lastRenderedPageBreak/>
        <w:t>Add Developer SVN credentials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58"/>
        <w:gridCol w:w="3978"/>
      </w:tblGrid>
      <w:tr w:rsidR="00B132C9" w:rsidTr="00112580">
        <w:tc>
          <w:tcPr>
            <w:tcW w:w="7758" w:type="dxa"/>
          </w:tcPr>
          <w:p w:rsidR="00B132C9" w:rsidRDefault="0040287D" w:rsidP="0011258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9C8911" wp14:editId="21432938">
                  <wp:extent cx="4789170" cy="2854960"/>
                  <wp:effectExtent l="0" t="0" r="0" b="2540"/>
                  <wp:docPr id="117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60.png"/>
                          <pic:cNvPicPr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70" cy="28549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B132C9" w:rsidRDefault="00B132C9" w:rsidP="00112580">
            <w:pPr>
              <w:pStyle w:val="ListParagraph"/>
              <w:numPr>
                <w:ilvl w:val="0"/>
                <w:numId w:val="15"/>
              </w:numPr>
            </w:pPr>
            <w:r>
              <w:t xml:space="preserve">Every developer </w:t>
            </w:r>
            <w:r w:rsidR="00703679">
              <w:t>must</w:t>
            </w:r>
            <w:r>
              <w:t xml:space="preserve"> enter </w:t>
            </w:r>
            <w:r w:rsidR="00627026">
              <w:t>GIT</w:t>
            </w:r>
            <w:r w:rsidR="00350356">
              <w:t xml:space="preserve"> credentials</w:t>
            </w:r>
            <w:r>
              <w:t xml:space="preserve"> in TAC under user settings</w:t>
            </w:r>
          </w:p>
          <w:p w:rsidR="00B132C9" w:rsidRDefault="00B132C9" w:rsidP="00112580">
            <w:pPr>
              <w:pStyle w:val="ListParagraph"/>
              <w:numPr>
                <w:ilvl w:val="0"/>
                <w:numId w:val="15"/>
              </w:numPr>
            </w:pPr>
            <w:r>
              <w:t>Login to tac with the develop</w:t>
            </w:r>
            <w:r w:rsidR="0037090A">
              <w:t xml:space="preserve">er credentials and enter the </w:t>
            </w:r>
            <w:r w:rsidR="00627026">
              <w:t>GIT</w:t>
            </w:r>
            <w:r>
              <w:t xml:space="preserve"> credentials under user settings tab</w:t>
            </w:r>
          </w:p>
          <w:p w:rsidR="00B051ED" w:rsidRDefault="00B051ED" w:rsidP="00112580">
            <w:pPr>
              <w:pStyle w:val="ListParagraph"/>
              <w:numPr>
                <w:ilvl w:val="0"/>
                <w:numId w:val="15"/>
              </w:numPr>
            </w:pPr>
            <w:r>
              <w:t xml:space="preserve">The administrator can grant the developers access to </w:t>
            </w:r>
            <w:r w:rsidR="00627026">
              <w:t>GIT</w:t>
            </w:r>
            <w:r>
              <w:t xml:space="preserve"> repository</w:t>
            </w:r>
          </w:p>
        </w:tc>
      </w:tr>
    </w:tbl>
    <w:p w:rsidR="00AB7818" w:rsidRDefault="00AB7818" w:rsidP="00AB7818"/>
    <w:p w:rsidR="000356AD" w:rsidRDefault="000356AD" w:rsidP="00AB7818"/>
    <w:p w:rsidR="000356AD" w:rsidRDefault="005D15E9" w:rsidP="000356AD">
      <w:pPr>
        <w:pStyle w:val="Heading2"/>
      </w:pPr>
      <w:bookmarkStart w:id="20" w:name="_Toc500494106"/>
      <w:r>
        <w:t xml:space="preserve">Installing Talend </w:t>
      </w:r>
      <w:r w:rsidR="002F2B65">
        <w:t>Studio</w:t>
      </w:r>
      <w:r w:rsidR="005E04E7">
        <w:t xml:space="preserve"> and executing Jobs</w:t>
      </w:r>
      <w:bookmarkEnd w:id="20"/>
    </w:p>
    <w:p w:rsidR="004D7990" w:rsidRDefault="004D7990" w:rsidP="004D7990">
      <w:r>
        <w:t>There are 2 ways to install studio, you could run the windows installer on the machine and chose to install studio but this requires sharing the license key with every developer.</w:t>
      </w:r>
    </w:p>
    <w:p w:rsidR="004D7990" w:rsidRDefault="004D7990" w:rsidP="004D7990"/>
    <w:p w:rsidR="004D7990" w:rsidRPr="004D7990" w:rsidRDefault="004D7990" w:rsidP="004D7990">
      <w:r>
        <w:t>The second option is using the zip file downloaded from the software link</w:t>
      </w:r>
    </w:p>
    <w:p w:rsidR="000356AD" w:rsidRDefault="000356AD" w:rsidP="00AB7818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58"/>
        <w:gridCol w:w="3978"/>
      </w:tblGrid>
      <w:tr w:rsidR="00F94A98" w:rsidTr="00697526">
        <w:tc>
          <w:tcPr>
            <w:tcW w:w="7758" w:type="dxa"/>
          </w:tcPr>
          <w:p w:rsidR="00F94A98" w:rsidRDefault="00F94A98" w:rsidP="00697526"/>
          <w:p w:rsidR="00351691" w:rsidRDefault="005D3E9B" w:rsidP="00697526">
            <w:r>
              <w:rPr>
                <w:noProof/>
              </w:rPr>
              <w:drawing>
                <wp:inline distT="0" distB="0" distL="0" distR="0" wp14:anchorId="78ECC07A" wp14:editId="41E70F08">
                  <wp:extent cx="4789170" cy="12045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70" cy="120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351691" w:rsidRDefault="004D7990" w:rsidP="004D7990">
            <w:pPr>
              <w:pStyle w:val="ListParagraph"/>
              <w:numPr>
                <w:ilvl w:val="0"/>
                <w:numId w:val="15"/>
              </w:numPr>
            </w:pPr>
            <w:r>
              <w:t xml:space="preserve">Unzip </w:t>
            </w:r>
            <w:r w:rsidRPr="004D7990">
              <w:t>Talend-Studio</w:t>
            </w:r>
          </w:p>
        </w:tc>
      </w:tr>
      <w:tr w:rsidR="004D7990" w:rsidTr="00697526">
        <w:tc>
          <w:tcPr>
            <w:tcW w:w="7758" w:type="dxa"/>
          </w:tcPr>
          <w:p w:rsidR="004D7990" w:rsidRDefault="005D3E9B" w:rsidP="00697526">
            <w:r>
              <w:rPr>
                <w:noProof/>
              </w:rPr>
              <w:lastRenderedPageBreak/>
              <w:drawing>
                <wp:inline distT="0" distB="0" distL="0" distR="0" wp14:anchorId="27876564" wp14:editId="0C4017ED">
                  <wp:extent cx="4789170" cy="542798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9170" cy="542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3E9B" w:rsidRDefault="005D3E9B" w:rsidP="00697526"/>
        </w:tc>
        <w:tc>
          <w:tcPr>
            <w:tcW w:w="3978" w:type="dxa"/>
          </w:tcPr>
          <w:p w:rsidR="004D7990" w:rsidRDefault="004D7990" w:rsidP="004D7990">
            <w:pPr>
              <w:pStyle w:val="ListParagraph"/>
              <w:numPr>
                <w:ilvl w:val="0"/>
                <w:numId w:val="15"/>
              </w:numPr>
            </w:pPr>
            <w:r>
              <w:t xml:space="preserve">Double click on </w:t>
            </w:r>
            <w:r w:rsidRPr="004D7990">
              <w:t>Talend-Studio-win-x86_64.exe</w:t>
            </w:r>
            <w:r>
              <w:t xml:space="preserve"> (if you are working on windows)</w:t>
            </w:r>
          </w:p>
        </w:tc>
      </w:tr>
      <w:tr w:rsidR="00113189" w:rsidTr="00697526">
        <w:tc>
          <w:tcPr>
            <w:tcW w:w="7758" w:type="dxa"/>
          </w:tcPr>
          <w:p w:rsidR="00113189" w:rsidRDefault="003C71E3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02481" wp14:editId="61E55C1A">
                  <wp:extent cx="4714240" cy="265176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100" cy="2653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1E3" w:rsidRDefault="003C71E3" w:rsidP="00697526">
            <w:pPr>
              <w:rPr>
                <w:noProof/>
              </w:rPr>
            </w:pPr>
          </w:p>
          <w:p w:rsidR="003C71E3" w:rsidRDefault="003C71E3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F8EB86" wp14:editId="64704D38">
                  <wp:extent cx="4673600" cy="26289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240" cy="263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3189" w:rsidRDefault="00113189" w:rsidP="00697526">
            <w:pPr>
              <w:rPr>
                <w:noProof/>
              </w:rPr>
            </w:pPr>
          </w:p>
        </w:tc>
        <w:tc>
          <w:tcPr>
            <w:tcW w:w="3978" w:type="dxa"/>
          </w:tcPr>
          <w:p w:rsidR="00113189" w:rsidRDefault="00113189" w:rsidP="00697526">
            <w:pPr>
              <w:pStyle w:val="ListParagraph"/>
              <w:numPr>
                <w:ilvl w:val="0"/>
                <w:numId w:val="15"/>
              </w:numPr>
            </w:pPr>
            <w:r>
              <w:t>Studio will ask you to input valid license</w:t>
            </w:r>
          </w:p>
          <w:p w:rsidR="00113189" w:rsidRDefault="00113189" w:rsidP="00697526">
            <w:pPr>
              <w:pStyle w:val="ListParagraph"/>
              <w:numPr>
                <w:ilvl w:val="0"/>
                <w:numId w:val="15"/>
              </w:numPr>
            </w:pPr>
            <w:r>
              <w:t>Fill up your TAC login details</w:t>
            </w:r>
          </w:p>
          <w:p w:rsidR="00113189" w:rsidRDefault="00113189" w:rsidP="00697526">
            <w:pPr>
              <w:pStyle w:val="ListParagraph"/>
              <w:numPr>
                <w:ilvl w:val="0"/>
                <w:numId w:val="15"/>
              </w:numPr>
            </w:pPr>
            <w:r>
              <w:t>Hit “Fetch” to get the license from TAC</w:t>
            </w:r>
          </w:p>
        </w:tc>
      </w:tr>
      <w:tr w:rsidR="004D7990" w:rsidTr="00697526">
        <w:tc>
          <w:tcPr>
            <w:tcW w:w="7758" w:type="dxa"/>
          </w:tcPr>
          <w:p w:rsidR="004D7990" w:rsidRDefault="003C71E3" w:rsidP="00697526">
            <w:r>
              <w:rPr>
                <w:noProof/>
              </w:rPr>
              <w:lastRenderedPageBreak/>
              <w:drawing>
                <wp:inline distT="0" distB="0" distL="0" distR="0" wp14:anchorId="1EBF6371" wp14:editId="2F56A571">
                  <wp:extent cx="4754880" cy="2674620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9224" cy="2677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13189">
              <w:t xml:space="preserve"> </w:t>
            </w:r>
          </w:p>
          <w:p w:rsidR="00113189" w:rsidRDefault="00113189" w:rsidP="00697526"/>
        </w:tc>
        <w:tc>
          <w:tcPr>
            <w:tcW w:w="3978" w:type="dxa"/>
          </w:tcPr>
          <w:p w:rsidR="0037090A" w:rsidRDefault="0037090A" w:rsidP="00697526">
            <w:pPr>
              <w:pStyle w:val="ListParagraph"/>
              <w:numPr>
                <w:ilvl w:val="0"/>
                <w:numId w:val="15"/>
              </w:numPr>
            </w:pPr>
            <w:r>
              <w:t>Click on the manage connection</w:t>
            </w:r>
          </w:p>
          <w:p w:rsidR="004D7990" w:rsidRDefault="004E43F8" w:rsidP="00697526">
            <w:pPr>
              <w:pStyle w:val="ListParagraph"/>
              <w:numPr>
                <w:ilvl w:val="0"/>
                <w:numId w:val="15"/>
              </w:numPr>
            </w:pPr>
            <w:r>
              <w:t>Click on the green + symbol to add a connection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>Choose the repository as remote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 xml:space="preserve">Name = a logical name 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>Description to the connection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>Enter username, this will be the developer username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>Enter password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>Choose a workspace</w:t>
            </w:r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 xml:space="preserve">Enter the TAC </w:t>
            </w:r>
            <w:proofErr w:type="spellStart"/>
            <w:r>
              <w:t>url</w:t>
            </w:r>
            <w:proofErr w:type="spellEnd"/>
          </w:p>
          <w:p w:rsidR="00E6793A" w:rsidRDefault="00E6793A" w:rsidP="00E6793A">
            <w:pPr>
              <w:pStyle w:val="ListParagraph"/>
              <w:numPr>
                <w:ilvl w:val="0"/>
                <w:numId w:val="15"/>
              </w:numPr>
            </w:pPr>
            <w:r>
              <w:t xml:space="preserve">Click on check </w:t>
            </w:r>
            <w:proofErr w:type="spellStart"/>
            <w:r>
              <w:t>url</w:t>
            </w:r>
            <w:proofErr w:type="spellEnd"/>
            <w:r>
              <w:t xml:space="preserve"> to make sure the TAC </w:t>
            </w:r>
            <w:proofErr w:type="spellStart"/>
            <w:r>
              <w:t>url</w:t>
            </w:r>
            <w:proofErr w:type="spellEnd"/>
            <w:r>
              <w:t xml:space="preserve"> entered is correct</w:t>
            </w:r>
          </w:p>
        </w:tc>
      </w:tr>
      <w:tr w:rsidR="004E43F8" w:rsidTr="00697526">
        <w:tc>
          <w:tcPr>
            <w:tcW w:w="7758" w:type="dxa"/>
          </w:tcPr>
          <w:p w:rsidR="004E43F8" w:rsidRDefault="004E43F8" w:rsidP="00697526"/>
          <w:p w:rsidR="00113189" w:rsidRDefault="003C71E3" w:rsidP="00697526">
            <w:r>
              <w:rPr>
                <w:noProof/>
              </w:rPr>
              <w:drawing>
                <wp:inline distT="0" distB="0" distL="0" distR="0" wp14:anchorId="76A7D540" wp14:editId="1FACF442">
                  <wp:extent cx="4727787" cy="2659380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443" cy="2662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C7D03" w:rsidRDefault="003C7D03" w:rsidP="00697526"/>
          <w:p w:rsidR="003072A8" w:rsidRDefault="003072A8" w:rsidP="00697526"/>
        </w:tc>
        <w:tc>
          <w:tcPr>
            <w:tcW w:w="3978" w:type="dxa"/>
          </w:tcPr>
          <w:p w:rsidR="004E43F8" w:rsidRDefault="004E43F8" w:rsidP="00697526">
            <w:pPr>
              <w:pStyle w:val="ListParagraph"/>
              <w:numPr>
                <w:ilvl w:val="0"/>
                <w:numId w:val="15"/>
              </w:numPr>
            </w:pPr>
            <w:r>
              <w:t>You will see a list of projects that are created inside TAC</w:t>
            </w:r>
          </w:p>
          <w:p w:rsidR="004E43F8" w:rsidRDefault="004E43F8" w:rsidP="00697526">
            <w:pPr>
              <w:pStyle w:val="ListParagraph"/>
              <w:numPr>
                <w:ilvl w:val="0"/>
                <w:numId w:val="15"/>
              </w:numPr>
            </w:pPr>
            <w:r>
              <w:t xml:space="preserve">Choose the project that you are working </w:t>
            </w:r>
          </w:p>
          <w:p w:rsidR="004E43F8" w:rsidRDefault="004E43F8" w:rsidP="00697526">
            <w:pPr>
              <w:pStyle w:val="ListParagraph"/>
              <w:numPr>
                <w:ilvl w:val="0"/>
                <w:numId w:val="15"/>
              </w:numPr>
            </w:pPr>
            <w:r>
              <w:t>Click Finish</w:t>
            </w:r>
          </w:p>
        </w:tc>
      </w:tr>
      <w:tr w:rsidR="003072A8" w:rsidTr="00697526">
        <w:tc>
          <w:tcPr>
            <w:tcW w:w="7758" w:type="dxa"/>
          </w:tcPr>
          <w:p w:rsidR="003072A8" w:rsidRDefault="003072A8" w:rsidP="00697526">
            <w:r>
              <w:rPr>
                <w:noProof/>
              </w:rPr>
              <w:lastRenderedPageBreak/>
              <w:drawing>
                <wp:inline distT="0" distB="0" distL="0" distR="0" wp14:anchorId="337C2D94" wp14:editId="3DED46AE">
                  <wp:extent cx="4601675" cy="2120900"/>
                  <wp:effectExtent l="0" t="0" r="889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7224" cy="212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D1E" w:rsidRDefault="00D94D1E" w:rsidP="00697526"/>
          <w:p w:rsidR="00D94D1E" w:rsidRDefault="00D94D1E" w:rsidP="00697526">
            <w:r>
              <w:rPr>
                <w:noProof/>
              </w:rPr>
              <w:drawing>
                <wp:inline distT="0" distB="0" distL="0" distR="0" wp14:anchorId="34BF9796" wp14:editId="352724FE">
                  <wp:extent cx="5943600" cy="3343275"/>
                  <wp:effectExtent l="0" t="0" r="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94D1E" w:rsidRDefault="00D94D1E" w:rsidP="00697526"/>
        </w:tc>
        <w:tc>
          <w:tcPr>
            <w:tcW w:w="3978" w:type="dxa"/>
          </w:tcPr>
          <w:p w:rsidR="003072A8" w:rsidRDefault="003072A8" w:rsidP="00697526">
            <w:pPr>
              <w:pStyle w:val="ListParagraph"/>
              <w:numPr>
                <w:ilvl w:val="0"/>
                <w:numId w:val="15"/>
              </w:numPr>
            </w:pPr>
            <w:r>
              <w:t>Once studio is started, it will ask you for the installation of additional packages, installing only “Required third-party libraries” will be sufficient for initial development.</w:t>
            </w:r>
          </w:p>
        </w:tc>
      </w:tr>
      <w:tr w:rsidR="00F04AE5" w:rsidTr="00697526">
        <w:tc>
          <w:tcPr>
            <w:tcW w:w="7758" w:type="dxa"/>
          </w:tcPr>
          <w:p w:rsidR="00F04AE5" w:rsidRDefault="00D94D1E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CF12FE" wp14:editId="091860C9">
                  <wp:extent cx="4714240" cy="26517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7199" cy="265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F04AE5" w:rsidRDefault="00601662" w:rsidP="00697526">
            <w:pPr>
              <w:pStyle w:val="ListParagraph"/>
              <w:numPr>
                <w:ilvl w:val="0"/>
                <w:numId w:val="15"/>
              </w:numPr>
            </w:pPr>
            <w:r>
              <w:t>Develop a “Hello World!” Job</w:t>
            </w:r>
          </w:p>
        </w:tc>
      </w:tr>
    </w:tbl>
    <w:p w:rsidR="004B3C48" w:rsidRDefault="004B3C48">
      <w: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58"/>
        <w:gridCol w:w="3978"/>
      </w:tblGrid>
      <w:tr w:rsidR="00F04AE5" w:rsidTr="00697526">
        <w:tc>
          <w:tcPr>
            <w:tcW w:w="7758" w:type="dxa"/>
          </w:tcPr>
          <w:p w:rsidR="00F04AE5" w:rsidRDefault="005B0009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7A6E48" wp14:editId="1DE58B3D">
                  <wp:extent cx="4700693" cy="2644140"/>
                  <wp:effectExtent l="0" t="0" r="5080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458" cy="2645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C48" w:rsidRDefault="004B3C48" w:rsidP="00697526">
            <w:pPr>
              <w:rPr>
                <w:noProof/>
              </w:rPr>
            </w:pPr>
          </w:p>
          <w:p w:rsidR="004B3C48" w:rsidRDefault="005B0009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BE4E58" wp14:editId="0ED05984">
                  <wp:extent cx="4660053" cy="2621280"/>
                  <wp:effectExtent l="0" t="0" r="762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980" cy="26234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F04AE5" w:rsidRDefault="004B3C48" w:rsidP="00697526">
            <w:pPr>
              <w:pStyle w:val="ListParagraph"/>
              <w:numPr>
                <w:ilvl w:val="0"/>
                <w:numId w:val="15"/>
              </w:numPr>
            </w:pPr>
            <w:r>
              <w:t>Add a remote Job server</w:t>
            </w:r>
          </w:p>
          <w:p w:rsidR="004B3C48" w:rsidRDefault="004B3C48" w:rsidP="00697526">
            <w:pPr>
              <w:pStyle w:val="ListParagraph"/>
              <w:numPr>
                <w:ilvl w:val="0"/>
                <w:numId w:val="15"/>
              </w:numPr>
            </w:pPr>
            <w:r>
              <w:t>Run it on remote JS</w:t>
            </w:r>
          </w:p>
        </w:tc>
      </w:tr>
      <w:tr w:rsidR="00F04AE5" w:rsidTr="00697526">
        <w:tc>
          <w:tcPr>
            <w:tcW w:w="7758" w:type="dxa"/>
          </w:tcPr>
          <w:p w:rsidR="00F04AE5" w:rsidRDefault="005B0009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8EAB73" wp14:editId="78541332">
                  <wp:extent cx="4741333" cy="2667000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343" cy="2669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C48" w:rsidRDefault="004B3C48" w:rsidP="00697526">
            <w:pPr>
              <w:rPr>
                <w:noProof/>
              </w:rPr>
            </w:pPr>
          </w:p>
          <w:p w:rsidR="004B3C48" w:rsidRDefault="005B0009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CE012" wp14:editId="00ED15AB">
                  <wp:extent cx="4673600" cy="2628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387" cy="263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009" w:rsidRDefault="005B0009" w:rsidP="00697526">
            <w:pPr>
              <w:rPr>
                <w:noProof/>
              </w:rPr>
            </w:pPr>
          </w:p>
          <w:p w:rsidR="005B0009" w:rsidRDefault="005B0009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085A15" wp14:editId="6F749824">
                  <wp:extent cx="4646507" cy="2613660"/>
                  <wp:effectExtent l="0" t="0" r="190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634" cy="2614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C48" w:rsidRDefault="004B3C48" w:rsidP="00697526">
            <w:pPr>
              <w:rPr>
                <w:noProof/>
              </w:rPr>
            </w:pPr>
          </w:p>
          <w:p w:rsidR="005B0009" w:rsidRDefault="005B0009" w:rsidP="00697526">
            <w:pPr>
              <w:rPr>
                <w:noProof/>
              </w:rPr>
            </w:pPr>
          </w:p>
          <w:p w:rsidR="005B0009" w:rsidRDefault="005B0009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94743D" wp14:editId="0C3C393B">
                  <wp:extent cx="4700693" cy="2644140"/>
                  <wp:effectExtent l="0" t="0" r="508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20" cy="2646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0009" w:rsidRDefault="005B0009" w:rsidP="00697526">
            <w:pPr>
              <w:rPr>
                <w:noProof/>
              </w:rPr>
            </w:pPr>
          </w:p>
          <w:p w:rsidR="005B0009" w:rsidRDefault="005B0009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F934F0" wp14:editId="7770AEBB">
                  <wp:extent cx="4632960" cy="2606040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6729" cy="260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C48" w:rsidRDefault="004B3C48" w:rsidP="00697526">
            <w:pPr>
              <w:rPr>
                <w:noProof/>
              </w:rPr>
            </w:pPr>
          </w:p>
          <w:p w:rsidR="003364C6" w:rsidRDefault="003364C6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CF4AB8" wp14:editId="67726A1B">
                  <wp:extent cx="4673600" cy="26289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803" cy="263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C48" w:rsidRDefault="004B3C48" w:rsidP="00697526">
            <w:pPr>
              <w:rPr>
                <w:noProof/>
              </w:rPr>
            </w:pPr>
          </w:p>
          <w:p w:rsidR="003364C6" w:rsidRDefault="003364C6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644C2F" wp14:editId="53CB919F">
                  <wp:extent cx="4619413" cy="259842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323" cy="2601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4C6" w:rsidRDefault="003364C6" w:rsidP="00697526">
            <w:pPr>
              <w:rPr>
                <w:noProof/>
              </w:rPr>
            </w:pPr>
          </w:p>
          <w:p w:rsidR="004B3C48" w:rsidRDefault="003364C6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400602" wp14:editId="08336E45">
                  <wp:extent cx="4700693" cy="2644140"/>
                  <wp:effectExtent l="0" t="0" r="5080" b="381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7037" cy="2647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4C6" w:rsidRDefault="003364C6" w:rsidP="00697526">
            <w:pPr>
              <w:rPr>
                <w:noProof/>
              </w:rPr>
            </w:pPr>
          </w:p>
          <w:p w:rsidR="003364C6" w:rsidRDefault="003364C6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BF8CEC" wp14:editId="7F8E3044">
                  <wp:extent cx="4714240" cy="265176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325" cy="265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64C6" w:rsidRDefault="003364C6" w:rsidP="00697526">
            <w:pPr>
              <w:rPr>
                <w:noProof/>
              </w:rPr>
            </w:pPr>
          </w:p>
        </w:tc>
        <w:tc>
          <w:tcPr>
            <w:tcW w:w="3978" w:type="dxa"/>
          </w:tcPr>
          <w:p w:rsidR="00F04AE5" w:rsidRDefault="004B3C48" w:rsidP="00697526">
            <w:pPr>
              <w:pStyle w:val="ListParagraph"/>
              <w:numPr>
                <w:ilvl w:val="0"/>
                <w:numId w:val="15"/>
              </w:numPr>
            </w:pPr>
            <w:r>
              <w:lastRenderedPageBreak/>
              <w:t>Publish to nexus</w:t>
            </w:r>
          </w:p>
          <w:p w:rsidR="004B3C48" w:rsidRDefault="004B3C48" w:rsidP="00697526">
            <w:pPr>
              <w:pStyle w:val="ListParagraph"/>
              <w:numPr>
                <w:ilvl w:val="0"/>
                <w:numId w:val="15"/>
              </w:numPr>
            </w:pPr>
            <w:r>
              <w:t>Execute from TAC</w:t>
            </w:r>
          </w:p>
          <w:p w:rsidR="008935E4" w:rsidRDefault="008935E4" w:rsidP="00697526">
            <w:pPr>
              <w:pStyle w:val="ListParagraph"/>
              <w:numPr>
                <w:ilvl w:val="0"/>
                <w:numId w:val="15"/>
              </w:numPr>
            </w:pPr>
            <w:r>
              <w:t>Tested it by deploying to both 6.1.1 and 6.4.1 job servers and it worked as expected</w:t>
            </w:r>
          </w:p>
          <w:p w:rsidR="004B3C48" w:rsidRDefault="004B3C48" w:rsidP="004B3C48">
            <w:pPr>
              <w:pStyle w:val="ListParagraph"/>
            </w:pPr>
          </w:p>
        </w:tc>
      </w:tr>
      <w:tr w:rsidR="00F04AE5" w:rsidTr="00697526">
        <w:tc>
          <w:tcPr>
            <w:tcW w:w="7758" w:type="dxa"/>
          </w:tcPr>
          <w:p w:rsidR="00F04AE5" w:rsidRDefault="003364C6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259E3B" wp14:editId="26340272">
                  <wp:extent cx="4640580" cy="2610326"/>
                  <wp:effectExtent l="0" t="0" r="762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089" cy="261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4E7" w:rsidRDefault="005E04E7" w:rsidP="00697526">
            <w:pPr>
              <w:rPr>
                <w:noProof/>
              </w:rPr>
            </w:pPr>
          </w:p>
          <w:p w:rsidR="005E04E7" w:rsidRDefault="005E04E7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941A6E" wp14:editId="17C6B66B">
                  <wp:extent cx="4605867" cy="2590800"/>
                  <wp:effectExtent l="0" t="0" r="444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594" cy="2593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4E7" w:rsidRDefault="005E04E7" w:rsidP="00697526">
            <w:pPr>
              <w:rPr>
                <w:noProof/>
              </w:rPr>
            </w:pPr>
          </w:p>
          <w:p w:rsidR="005E04E7" w:rsidRDefault="005E04E7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59B8F" wp14:editId="1A5DBA75">
                  <wp:extent cx="4673600" cy="26289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071" cy="2630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4E7" w:rsidRDefault="005E04E7" w:rsidP="00697526">
            <w:pPr>
              <w:rPr>
                <w:noProof/>
              </w:rPr>
            </w:pPr>
          </w:p>
          <w:p w:rsidR="005E04E7" w:rsidRDefault="005E04E7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4B6960" wp14:editId="2916513B">
                  <wp:extent cx="4646507" cy="2613660"/>
                  <wp:effectExtent l="0" t="0" r="190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1854" cy="2616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4E7" w:rsidRDefault="005E04E7" w:rsidP="00697526">
            <w:pPr>
              <w:rPr>
                <w:noProof/>
              </w:rPr>
            </w:pPr>
          </w:p>
          <w:p w:rsidR="005E04E7" w:rsidRDefault="005E04E7" w:rsidP="0069752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F50F56" wp14:editId="595A3360">
                  <wp:extent cx="4625340" cy="2601754"/>
                  <wp:effectExtent l="0" t="0" r="381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273" cy="260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4E7" w:rsidRDefault="005E04E7" w:rsidP="00697526">
            <w:pPr>
              <w:rPr>
                <w:noProof/>
              </w:rPr>
            </w:pPr>
          </w:p>
          <w:p w:rsidR="005E04E7" w:rsidRDefault="005E04E7" w:rsidP="0069752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FF2A1D" wp14:editId="72FF7BA4">
                  <wp:extent cx="4619413" cy="259842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5211" cy="2601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8" w:type="dxa"/>
          </w:tcPr>
          <w:p w:rsidR="00F04AE5" w:rsidRDefault="00322F4E" w:rsidP="00697526">
            <w:pPr>
              <w:pStyle w:val="ListParagraph"/>
              <w:numPr>
                <w:ilvl w:val="0"/>
                <w:numId w:val="15"/>
              </w:numPr>
            </w:pPr>
            <w:r>
              <w:lastRenderedPageBreak/>
              <w:t>Another test to pull job from version control, generate using command line, deploy to job server and execute</w:t>
            </w:r>
          </w:p>
        </w:tc>
      </w:tr>
    </w:tbl>
    <w:p w:rsidR="00A349EA" w:rsidRPr="00A349EA" w:rsidRDefault="00A349EA" w:rsidP="00113189">
      <w:pPr>
        <w:pStyle w:val="Heading2"/>
      </w:pPr>
    </w:p>
    <w:sectPr w:rsidR="00A349EA" w:rsidRPr="00A349EA" w:rsidSect="005F4EDA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pgSz w:w="12240" w:h="15840" w:code="1"/>
      <w:pgMar w:top="360" w:right="360" w:bottom="360" w:left="36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6FDB" w:rsidRDefault="00946FDB" w:rsidP="00812341">
      <w:pPr>
        <w:pStyle w:val="BodyText"/>
      </w:pPr>
      <w:r>
        <w:separator/>
      </w:r>
    </w:p>
    <w:p w:rsidR="00946FDB" w:rsidRDefault="00946FDB"/>
    <w:p w:rsidR="00946FDB" w:rsidRDefault="00946FDB"/>
  </w:endnote>
  <w:endnote w:type="continuationSeparator" w:id="0">
    <w:p w:rsidR="00946FDB" w:rsidRDefault="00946FDB" w:rsidP="00812341">
      <w:pPr>
        <w:pStyle w:val="BodyText"/>
      </w:pPr>
      <w:r>
        <w:continuationSeparator/>
      </w:r>
    </w:p>
    <w:p w:rsidR="00946FDB" w:rsidRDefault="00946FDB"/>
    <w:p w:rsidR="00946FDB" w:rsidRDefault="00946F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GLMM C+ A Garamond">
    <w:altName w:val="Garamond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FGLMN H+ Symbol">
    <w:altName w:val="Arial Unicode MS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Narrow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3DC7" w:rsidRPr="001B2A1A" w:rsidRDefault="006D3DC7" w:rsidP="00C20AB8">
    <w:pPr>
      <w:pStyle w:val="Footer"/>
      <w:pBdr>
        <w:top w:val="single" w:sz="18" w:space="1" w:color="000000"/>
      </w:pBdr>
      <w:tabs>
        <w:tab w:val="clear" w:pos="4320"/>
        <w:tab w:val="clear" w:pos="8640"/>
        <w:tab w:val="center" w:pos="5760"/>
      </w:tabs>
      <w:rPr>
        <w:sz w:val="20"/>
        <w:szCs w:val="20"/>
      </w:rPr>
    </w:pPr>
    <w:r w:rsidRPr="001B2A1A">
      <w:rPr>
        <w:sz w:val="20"/>
        <w:szCs w:val="20"/>
      </w:rPr>
      <w:fldChar w:fldCharType="begin"/>
    </w:r>
    <w:r w:rsidRPr="001B2A1A">
      <w:rPr>
        <w:sz w:val="20"/>
        <w:szCs w:val="20"/>
      </w:rPr>
      <w:instrText xml:space="preserve"> PAGE   \* MERGEFORMAT </w:instrText>
    </w:r>
    <w:r w:rsidRPr="001B2A1A">
      <w:rPr>
        <w:sz w:val="20"/>
        <w:szCs w:val="20"/>
      </w:rPr>
      <w:fldChar w:fldCharType="separate"/>
    </w:r>
    <w:r w:rsidR="002277EC">
      <w:rPr>
        <w:noProof/>
        <w:sz w:val="20"/>
        <w:szCs w:val="20"/>
      </w:rPr>
      <w:t>2</w:t>
    </w:r>
    <w:r w:rsidRPr="001B2A1A">
      <w:rPr>
        <w:sz w:val="20"/>
        <w:szCs w:val="20"/>
      </w:rPr>
      <w:fldChar w:fldCharType="end"/>
    </w:r>
    <w:r w:rsidRPr="001B2A1A">
      <w:rPr>
        <w:sz w:val="20"/>
        <w:szCs w:val="20"/>
      </w:rPr>
      <w:t xml:space="preserve"> </w:t>
    </w:r>
    <w:r w:rsidRPr="001B2A1A">
      <w:rPr>
        <w:rStyle w:val="PageNumber"/>
        <w:rFonts w:cs="Arial"/>
        <w:sz w:val="20"/>
        <w:szCs w:val="20"/>
      </w:rPr>
      <w:tab/>
    </w:r>
    <w:r w:rsidRPr="001B2A1A">
      <w:rPr>
        <w:rStyle w:val="PageNumber"/>
        <w:rFonts w:cs="Arial"/>
        <w:sz w:val="20"/>
        <w:szCs w:val="20"/>
      </w:rPr>
      <w:tab/>
    </w:r>
    <w:r>
      <w:rPr>
        <w:rStyle w:val="PageNumber"/>
        <w:rFonts w:cs="Arial"/>
        <w:sz w:val="20"/>
        <w:szCs w:val="20"/>
      </w:rPr>
      <w:t>Talend</w:t>
    </w:r>
    <w:r>
      <w:rPr>
        <w:rFonts w:cs="Arial"/>
        <w:sz w:val="20"/>
        <w:szCs w:val="20"/>
      </w:rPr>
      <w:t xml:space="preserve"> – Installation </w:t>
    </w:r>
    <w:r w:rsidRPr="001B2A1A">
      <w:rPr>
        <w:rFonts w:cs="Arial"/>
        <w:sz w:val="20"/>
        <w:szCs w:val="20"/>
      </w:rPr>
      <w:t>Documentation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D3DC7" w:rsidRDefault="006D3DC7" w:rsidP="001B2A1A">
    <w:pPr>
      <w:pStyle w:val="Footer"/>
      <w:pBdr>
        <w:top w:val="single" w:sz="18" w:space="1" w:color="000000"/>
      </w:pBdr>
      <w:tabs>
        <w:tab w:val="clear" w:pos="8640"/>
        <w:tab w:val="right" w:pos="9360"/>
      </w:tabs>
    </w:pPr>
    <w:r w:rsidRPr="001B2A1A">
      <w:rPr>
        <w:rFonts w:cs="Arial"/>
        <w:sz w:val="20"/>
        <w:szCs w:val="20"/>
      </w:rPr>
      <w:tab/>
    </w:r>
    <w:r w:rsidRPr="001B2A1A">
      <w:rPr>
        <w:rFonts w:cs="Arial"/>
        <w:sz w:val="20"/>
        <w:szCs w:val="20"/>
      </w:rPr>
      <w:tab/>
    </w:r>
    <w:r w:rsidRPr="001B2A1A">
      <w:rPr>
        <w:rFonts w:cs="Arial"/>
        <w:sz w:val="20"/>
        <w:szCs w:val="20"/>
      </w:rPr>
      <w:tab/>
    </w:r>
    <w:r>
      <w:rPr>
        <w:rFonts w:cs="Arial"/>
        <w:sz w:val="20"/>
        <w:szCs w:val="20"/>
      </w:rPr>
      <w:t xml:space="preserve">                           </w:t>
    </w:r>
    <w:r w:rsidRPr="001B2A1A">
      <w:rPr>
        <w:rFonts w:cs="Arial"/>
        <w:sz w:val="20"/>
        <w:szCs w:val="20"/>
      </w:rPr>
      <w:fldChar w:fldCharType="begin"/>
    </w:r>
    <w:r w:rsidRPr="001B2A1A">
      <w:rPr>
        <w:rFonts w:cs="Arial"/>
        <w:sz w:val="20"/>
        <w:szCs w:val="20"/>
      </w:rPr>
      <w:instrText xml:space="preserve"> PAGE   \* MERGEFORMAT </w:instrText>
    </w:r>
    <w:r w:rsidRPr="001B2A1A">
      <w:rPr>
        <w:rFonts w:cs="Arial"/>
        <w:sz w:val="20"/>
        <w:szCs w:val="20"/>
      </w:rPr>
      <w:fldChar w:fldCharType="separate"/>
    </w:r>
    <w:r w:rsidR="002277EC">
      <w:rPr>
        <w:rFonts w:cs="Arial"/>
        <w:noProof/>
        <w:sz w:val="20"/>
        <w:szCs w:val="20"/>
      </w:rPr>
      <w:t>19</w:t>
    </w:r>
    <w:r w:rsidRPr="001B2A1A">
      <w:rPr>
        <w:rFonts w:cs="Arial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6FDB" w:rsidRDefault="00946FDB" w:rsidP="00812341">
      <w:pPr>
        <w:pStyle w:val="BodyText"/>
      </w:pPr>
      <w:r>
        <w:separator/>
      </w:r>
    </w:p>
    <w:p w:rsidR="00946FDB" w:rsidRDefault="00946FDB"/>
    <w:p w:rsidR="00946FDB" w:rsidRDefault="00946FDB"/>
  </w:footnote>
  <w:footnote w:type="continuationSeparator" w:id="0">
    <w:p w:rsidR="00946FDB" w:rsidRDefault="00946FDB" w:rsidP="00812341">
      <w:pPr>
        <w:pStyle w:val="BodyText"/>
      </w:pPr>
      <w:r>
        <w:continuationSeparator/>
      </w:r>
    </w:p>
    <w:p w:rsidR="00946FDB" w:rsidRDefault="00946FDB"/>
    <w:p w:rsidR="00946FDB" w:rsidRDefault="00946FD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1F05" w:rsidRDefault="00D239FF" w:rsidP="00B21F05">
    <w:r>
      <w:rPr>
        <w:noProof/>
      </w:rPr>
      <w:drawing>
        <wp:inline distT="0" distB="0" distL="0" distR="0" wp14:anchorId="2333263E" wp14:editId="78FABF44">
          <wp:extent cx="7315200" cy="923925"/>
          <wp:effectExtent l="0" t="0" r="0" b="9525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15200" cy="923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B21F05" w:rsidRPr="003A48E5">
      <w:t xml:space="preserve"> </w:t>
    </w:r>
  </w:p>
  <w:p w:rsidR="00B21F05" w:rsidRDefault="00B21F05" w:rsidP="00776596">
    <w:pPr>
      <w:pBdr>
        <w:bottom w:val="single" w:sz="18" w:space="1" w:color="000000"/>
      </w:pBdr>
      <w:tabs>
        <w:tab w:val="right" w:pos="9360"/>
      </w:tabs>
      <w:autoSpaceDE w:val="0"/>
      <w:autoSpaceDN w:val="0"/>
      <w:adjustRightInd w:val="0"/>
      <w:spacing w:after="120"/>
      <w:rPr>
        <w:rFonts w:ascii="Arial" w:hAnsi="Arial" w:cs="Arial"/>
        <w:b/>
        <w:color w:val="005595"/>
      </w:rPr>
    </w:pPr>
  </w:p>
  <w:p w:rsidR="006D3DC7" w:rsidRPr="006B5B6D" w:rsidRDefault="006D3DC7" w:rsidP="00776596">
    <w:pPr>
      <w:pBdr>
        <w:bottom w:val="single" w:sz="18" w:space="1" w:color="000000"/>
      </w:pBdr>
      <w:tabs>
        <w:tab w:val="right" w:pos="9360"/>
      </w:tabs>
      <w:autoSpaceDE w:val="0"/>
      <w:autoSpaceDN w:val="0"/>
      <w:adjustRightInd w:val="0"/>
      <w:spacing w:after="120"/>
      <w:rPr>
        <w:rFonts w:ascii="Arial" w:hAnsi="Arial" w:cs="Arial"/>
        <w:b/>
        <w:color w:val="005595"/>
      </w:rPr>
    </w:pPr>
    <w:r>
      <w:rPr>
        <w:rFonts w:ascii="Arial" w:hAnsi="Arial" w:cs="Arial"/>
        <w:b/>
        <w:color w:val="005595"/>
      </w:rPr>
      <w:t>Installation Documentation</w:t>
    </w:r>
    <w:r>
      <w:rPr>
        <w:rFonts w:ascii="Arial" w:hAnsi="Arial" w:cs="Arial"/>
        <w:b/>
        <w:color w:val="005595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21F05" w:rsidRDefault="00D239FF" w:rsidP="00B21F05">
    <w:r>
      <w:rPr>
        <w:noProof/>
      </w:rPr>
      <w:drawing>
        <wp:inline distT="0" distB="0" distL="0" distR="0" wp14:anchorId="5718DF77" wp14:editId="620C8DF9">
          <wp:extent cx="7315200" cy="923925"/>
          <wp:effectExtent l="0" t="0" r="0" b="9525"/>
          <wp:docPr id="12" name="Picture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15200" cy="923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B21F05" w:rsidRPr="003A48E5">
      <w:t xml:space="preserve"> </w:t>
    </w:r>
  </w:p>
  <w:p w:rsidR="006D3DC7" w:rsidRDefault="006D3DC7">
    <w:r>
      <w:rPr>
        <w:rFonts w:ascii="Arial" w:hAnsi="Arial" w:cs="Arial"/>
        <w:b/>
        <w:color w:val="005595"/>
      </w:rPr>
      <w:t>Installation Runbook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C3D15" w:rsidRDefault="00D239FF" w:rsidP="00AC3D15">
    <w:r>
      <w:rPr>
        <w:noProof/>
      </w:rPr>
      <w:drawing>
        <wp:inline distT="0" distB="0" distL="0" distR="0" wp14:anchorId="267E7387" wp14:editId="2122BF6C">
          <wp:extent cx="7315200" cy="923925"/>
          <wp:effectExtent l="0" t="0" r="0" b="952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15200" cy="92392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AC3D15" w:rsidRPr="003A48E5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C2BDF"/>
    <w:multiLevelType w:val="hybridMultilevel"/>
    <w:tmpl w:val="DA1E3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5140BB"/>
    <w:multiLevelType w:val="multilevel"/>
    <w:tmpl w:val="46882810"/>
    <w:styleLink w:val="SDBullet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Arial Narrow" w:hAnsi="Arial Narrow"/>
        <w:sz w:val="2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6B7C05"/>
    <w:multiLevelType w:val="hybridMultilevel"/>
    <w:tmpl w:val="364EA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B6354C"/>
    <w:multiLevelType w:val="singleLevel"/>
    <w:tmpl w:val="EFDECA3A"/>
    <w:lvl w:ilvl="0">
      <w:start w:val="1"/>
      <w:numFmt w:val="bullet"/>
      <w:pStyle w:val="ListBullet2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4" w15:restartNumberingAfterBreak="0">
    <w:nsid w:val="39913B35"/>
    <w:multiLevelType w:val="hybridMultilevel"/>
    <w:tmpl w:val="366C3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BC377F"/>
    <w:multiLevelType w:val="hybridMultilevel"/>
    <w:tmpl w:val="87F65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DB45BF"/>
    <w:multiLevelType w:val="hybridMultilevel"/>
    <w:tmpl w:val="0BA07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EE254A"/>
    <w:multiLevelType w:val="hybridMultilevel"/>
    <w:tmpl w:val="68C0F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CC7CF9"/>
    <w:multiLevelType w:val="hybridMultilevel"/>
    <w:tmpl w:val="446E93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22250E"/>
    <w:multiLevelType w:val="hybridMultilevel"/>
    <w:tmpl w:val="BC1CFE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283090"/>
    <w:multiLevelType w:val="hybridMultilevel"/>
    <w:tmpl w:val="F6DA9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B66442"/>
    <w:multiLevelType w:val="hybridMultilevel"/>
    <w:tmpl w:val="0AEC3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0532CB"/>
    <w:multiLevelType w:val="hybridMultilevel"/>
    <w:tmpl w:val="4EE4F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826333"/>
    <w:multiLevelType w:val="hybridMultilevel"/>
    <w:tmpl w:val="9080E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E12269"/>
    <w:multiLevelType w:val="hybridMultilevel"/>
    <w:tmpl w:val="78828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063A20"/>
    <w:multiLevelType w:val="hybridMultilevel"/>
    <w:tmpl w:val="50B0F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407B2E"/>
    <w:multiLevelType w:val="hybridMultilevel"/>
    <w:tmpl w:val="4EBE3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FAF2331"/>
    <w:multiLevelType w:val="hybridMultilevel"/>
    <w:tmpl w:val="9550B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15"/>
  </w:num>
  <w:num w:numId="4">
    <w:abstractNumId w:val="12"/>
  </w:num>
  <w:num w:numId="5">
    <w:abstractNumId w:val="8"/>
  </w:num>
  <w:num w:numId="6">
    <w:abstractNumId w:val="14"/>
  </w:num>
  <w:num w:numId="7">
    <w:abstractNumId w:val="16"/>
  </w:num>
  <w:num w:numId="8">
    <w:abstractNumId w:val="7"/>
  </w:num>
  <w:num w:numId="9">
    <w:abstractNumId w:val="13"/>
  </w:num>
  <w:num w:numId="10">
    <w:abstractNumId w:val="17"/>
  </w:num>
  <w:num w:numId="11">
    <w:abstractNumId w:val="2"/>
  </w:num>
  <w:num w:numId="12">
    <w:abstractNumId w:val="9"/>
  </w:num>
  <w:num w:numId="13">
    <w:abstractNumId w:val="11"/>
  </w:num>
  <w:num w:numId="14">
    <w:abstractNumId w:val="0"/>
  </w:num>
  <w:num w:numId="15">
    <w:abstractNumId w:val="10"/>
  </w:num>
  <w:num w:numId="16">
    <w:abstractNumId w:val="5"/>
  </w:num>
  <w:num w:numId="17">
    <w:abstractNumId w:val="4"/>
  </w:num>
  <w:num w:numId="18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characterSpacingControl w:val="doNotCompress"/>
  <w:hdrShapeDefaults>
    <o:shapedefaults v:ext="edit" spidmax="2049" fillcolor="#d9dae3">
      <v:fill color="#d9dae3"/>
      <v:textbox inset="7.5pt,3.75pt,7.5pt,3.75pt"/>
      <o:colormru v:ext="edit" colors="#d9dae3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6E27"/>
    <w:rsid w:val="00002208"/>
    <w:rsid w:val="00002C9E"/>
    <w:rsid w:val="00007D08"/>
    <w:rsid w:val="0001337D"/>
    <w:rsid w:val="000151D0"/>
    <w:rsid w:val="00024758"/>
    <w:rsid w:val="0002669F"/>
    <w:rsid w:val="0002679F"/>
    <w:rsid w:val="000316BB"/>
    <w:rsid w:val="000356AD"/>
    <w:rsid w:val="00036828"/>
    <w:rsid w:val="000370C2"/>
    <w:rsid w:val="00042FB0"/>
    <w:rsid w:val="00053AFE"/>
    <w:rsid w:val="00057B12"/>
    <w:rsid w:val="000643D1"/>
    <w:rsid w:val="000645C7"/>
    <w:rsid w:val="00066823"/>
    <w:rsid w:val="00080D23"/>
    <w:rsid w:val="00084197"/>
    <w:rsid w:val="0009272A"/>
    <w:rsid w:val="00092E89"/>
    <w:rsid w:val="000936AE"/>
    <w:rsid w:val="000938E0"/>
    <w:rsid w:val="000949B5"/>
    <w:rsid w:val="00097B1F"/>
    <w:rsid w:val="000A7626"/>
    <w:rsid w:val="000B0781"/>
    <w:rsid w:val="000B1E2D"/>
    <w:rsid w:val="000D2283"/>
    <w:rsid w:val="000D3AB5"/>
    <w:rsid w:val="000D4025"/>
    <w:rsid w:val="000F35BF"/>
    <w:rsid w:val="000F37D2"/>
    <w:rsid w:val="000F3F60"/>
    <w:rsid w:val="000F7BBC"/>
    <w:rsid w:val="00105044"/>
    <w:rsid w:val="00107AB2"/>
    <w:rsid w:val="00113189"/>
    <w:rsid w:val="001211B9"/>
    <w:rsid w:val="0014443F"/>
    <w:rsid w:val="00147B10"/>
    <w:rsid w:val="0015001F"/>
    <w:rsid w:val="00150335"/>
    <w:rsid w:val="001553A8"/>
    <w:rsid w:val="001606B5"/>
    <w:rsid w:val="001721FF"/>
    <w:rsid w:val="00174A10"/>
    <w:rsid w:val="001830B6"/>
    <w:rsid w:val="00196D08"/>
    <w:rsid w:val="001A462D"/>
    <w:rsid w:val="001A4A07"/>
    <w:rsid w:val="001A4B1B"/>
    <w:rsid w:val="001B1303"/>
    <w:rsid w:val="001B2A1A"/>
    <w:rsid w:val="001B2FA0"/>
    <w:rsid w:val="001B5EAB"/>
    <w:rsid w:val="001C2335"/>
    <w:rsid w:val="001C33CD"/>
    <w:rsid w:val="001D2821"/>
    <w:rsid w:val="001D30D4"/>
    <w:rsid w:val="001D5574"/>
    <w:rsid w:val="001D745E"/>
    <w:rsid w:val="001D751C"/>
    <w:rsid w:val="001D75C2"/>
    <w:rsid w:val="001E2912"/>
    <w:rsid w:val="001E403B"/>
    <w:rsid w:val="001E47F7"/>
    <w:rsid w:val="001F218C"/>
    <w:rsid w:val="00201902"/>
    <w:rsid w:val="002101E9"/>
    <w:rsid w:val="0021274C"/>
    <w:rsid w:val="00214A56"/>
    <w:rsid w:val="00222869"/>
    <w:rsid w:val="00224C97"/>
    <w:rsid w:val="002277EC"/>
    <w:rsid w:val="00227A6B"/>
    <w:rsid w:val="00235D3D"/>
    <w:rsid w:val="00243D06"/>
    <w:rsid w:val="00245AF8"/>
    <w:rsid w:val="00254ED6"/>
    <w:rsid w:val="00260C51"/>
    <w:rsid w:val="00262BC0"/>
    <w:rsid w:val="002675F3"/>
    <w:rsid w:val="00272BAC"/>
    <w:rsid w:val="00280776"/>
    <w:rsid w:val="00283D0A"/>
    <w:rsid w:val="00292F5B"/>
    <w:rsid w:val="002935E7"/>
    <w:rsid w:val="00294277"/>
    <w:rsid w:val="002961F9"/>
    <w:rsid w:val="002A28C5"/>
    <w:rsid w:val="002A3AAE"/>
    <w:rsid w:val="002B062B"/>
    <w:rsid w:val="002B335A"/>
    <w:rsid w:val="002B5524"/>
    <w:rsid w:val="002C07AB"/>
    <w:rsid w:val="002C1BD6"/>
    <w:rsid w:val="002C3427"/>
    <w:rsid w:val="002D307F"/>
    <w:rsid w:val="002D3355"/>
    <w:rsid w:val="002D4127"/>
    <w:rsid w:val="002D479B"/>
    <w:rsid w:val="002D5A9D"/>
    <w:rsid w:val="002D6E80"/>
    <w:rsid w:val="002D74A8"/>
    <w:rsid w:val="002E15CA"/>
    <w:rsid w:val="002E263C"/>
    <w:rsid w:val="002E46D8"/>
    <w:rsid w:val="002F2B65"/>
    <w:rsid w:val="00300A70"/>
    <w:rsid w:val="003050AE"/>
    <w:rsid w:val="003058F7"/>
    <w:rsid w:val="003072A8"/>
    <w:rsid w:val="003105B1"/>
    <w:rsid w:val="003149C7"/>
    <w:rsid w:val="003150F6"/>
    <w:rsid w:val="00322F4E"/>
    <w:rsid w:val="00323849"/>
    <w:rsid w:val="00323854"/>
    <w:rsid w:val="00325FA0"/>
    <w:rsid w:val="00332F66"/>
    <w:rsid w:val="0033575C"/>
    <w:rsid w:val="003364C6"/>
    <w:rsid w:val="003415C4"/>
    <w:rsid w:val="00347202"/>
    <w:rsid w:val="003500A6"/>
    <w:rsid w:val="00350356"/>
    <w:rsid w:val="00351084"/>
    <w:rsid w:val="00351691"/>
    <w:rsid w:val="00353E7F"/>
    <w:rsid w:val="00363B4F"/>
    <w:rsid w:val="0037090A"/>
    <w:rsid w:val="0037264C"/>
    <w:rsid w:val="00375D68"/>
    <w:rsid w:val="003803D4"/>
    <w:rsid w:val="00383A88"/>
    <w:rsid w:val="003842C3"/>
    <w:rsid w:val="00384BC9"/>
    <w:rsid w:val="00384EAA"/>
    <w:rsid w:val="00387741"/>
    <w:rsid w:val="003932CA"/>
    <w:rsid w:val="003A591E"/>
    <w:rsid w:val="003A6293"/>
    <w:rsid w:val="003B46AC"/>
    <w:rsid w:val="003B6D79"/>
    <w:rsid w:val="003C2872"/>
    <w:rsid w:val="003C71E3"/>
    <w:rsid w:val="003C7D03"/>
    <w:rsid w:val="003D6922"/>
    <w:rsid w:val="003E68B2"/>
    <w:rsid w:val="003F5C17"/>
    <w:rsid w:val="0040287D"/>
    <w:rsid w:val="00407F78"/>
    <w:rsid w:val="00417004"/>
    <w:rsid w:val="0042491A"/>
    <w:rsid w:val="0043347F"/>
    <w:rsid w:val="0044650F"/>
    <w:rsid w:val="00450F38"/>
    <w:rsid w:val="004529CA"/>
    <w:rsid w:val="004561AC"/>
    <w:rsid w:val="004614BA"/>
    <w:rsid w:val="00470B50"/>
    <w:rsid w:val="00471B3A"/>
    <w:rsid w:val="004732FF"/>
    <w:rsid w:val="00473770"/>
    <w:rsid w:val="004761AB"/>
    <w:rsid w:val="00490385"/>
    <w:rsid w:val="00491B61"/>
    <w:rsid w:val="00491CCF"/>
    <w:rsid w:val="004A0226"/>
    <w:rsid w:val="004A0C7D"/>
    <w:rsid w:val="004A4F95"/>
    <w:rsid w:val="004B21A8"/>
    <w:rsid w:val="004B3C48"/>
    <w:rsid w:val="004B4950"/>
    <w:rsid w:val="004C6EF9"/>
    <w:rsid w:val="004D02FC"/>
    <w:rsid w:val="004D5DFD"/>
    <w:rsid w:val="004D7990"/>
    <w:rsid w:val="004E3B4C"/>
    <w:rsid w:val="004E43F8"/>
    <w:rsid w:val="004E5857"/>
    <w:rsid w:val="004E6D80"/>
    <w:rsid w:val="004E763E"/>
    <w:rsid w:val="004E76C1"/>
    <w:rsid w:val="004F6F32"/>
    <w:rsid w:val="004F74EC"/>
    <w:rsid w:val="00511BA3"/>
    <w:rsid w:val="00514BBF"/>
    <w:rsid w:val="00525341"/>
    <w:rsid w:val="00526BCE"/>
    <w:rsid w:val="00526C04"/>
    <w:rsid w:val="005316D4"/>
    <w:rsid w:val="005330DD"/>
    <w:rsid w:val="00541504"/>
    <w:rsid w:val="00543486"/>
    <w:rsid w:val="00543712"/>
    <w:rsid w:val="00543C9E"/>
    <w:rsid w:val="00544FD3"/>
    <w:rsid w:val="00546897"/>
    <w:rsid w:val="00546966"/>
    <w:rsid w:val="00547A78"/>
    <w:rsid w:val="0055053F"/>
    <w:rsid w:val="00557C79"/>
    <w:rsid w:val="00562FD8"/>
    <w:rsid w:val="005634FA"/>
    <w:rsid w:val="00564ECF"/>
    <w:rsid w:val="005650C6"/>
    <w:rsid w:val="0057250E"/>
    <w:rsid w:val="00575CA2"/>
    <w:rsid w:val="005764BF"/>
    <w:rsid w:val="00586983"/>
    <w:rsid w:val="005B0009"/>
    <w:rsid w:val="005B1EA5"/>
    <w:rsid w:val="005B2296"/>
    <w:rsid w:val="005B2B0C"/>
    <w:rsid w:val="005B336B"/>
    <w:rsid w:val="005C200A"/>
    <w:rsid w:val="005C36BF"/>
    <w:rsid w:val="005C403E"/>
    <w:rsid w:val="005C71FC"/>
    <w:rsid w:val="005D15E9"/>
    <w:rsid w:val="005D1707"/>
    <w:rsid w:val="005D3E9B"/>
    <w:rsid w:val="005D44DC"/>
    <w:rsid w:val="005D5387"/>
    <w:rsid w:val="005E04E7"/>
    <w:rsid w:val="005E05A8"/>
    <w:rsid w:val="005E18B5"/>
    <w:rsid w:val="005E6AC1"/>
    <w:rsid w:val="005F039B"/>
    <w:rsid w:val="005F165A"/>
    <w:rsid w:val="005F1F1B"/>
    <w:rsid w:val="005F4354"/>
    <w:rsid w:val="005F4EDA"/>
    <w:rsid w:val="005F747A"/>
    <w:rsid w:val="00600964"/>
    <w:rsid w:val="00601419"/>
    <w:rsid w:val="00601662"/>
    <w:rsid w:val="0060187C"/>
    <w:rsid w:val="00604D53"/>
    <w:rsid w:val="00604E14"/>
    <w:rsid w:val="006055E8"/>
    <w:rsid w:val="00605B4B"/>
    <w:rsid w:val="00622769"/>
    <w:rsid w:val="00627026"/>
    <w:rsid w:val="00627979"/>
    <w:rsid w:val="00631628"/>
    <w:rsid w:val="00642CB4"/>
    <w:rsid w:val="00643A02"/>
    <w:rsid w:val="00644BB7"/>
    <w:rsid w:val="0066247F"/>
    <w:rsid w:val="00672FEC"/>
    <w:rsid w:val="0067394C"/>
    <w:rsid w:val="006740FC"/>
    <w:rsid w:val="006829F6"/>
    <w:rsid w:val="0068585F"/>
    <w:rsid w:val="00696860"/>
    <w:rsid w:val="00697526"/>
    <w:rsid w:val="006A3F48"/>
    <w:rsid w:val="006B5B6D"/>
    <w:rsid w:val="006B6999"/>
    <w:rsid w:val="006B7B2D"/>
    <w:rsid w:val="006C25D8"/>
    <w:rsid w:val="006C5C72"/>
    <w:rsid w:val="006D2DA3"/>
    <w:rsid w:val="006D3DC7"/>
    <w:rsid w:val="006F6CEA"/>
    <w:rsid w:val="00700224"/>
    <w:rsid w:val="0070053E"/>
    <w:rsid w:val="00701BAD"/>
    <w:rsid w:val="00703679"/>
    <w:rsid w:val="007050F3"/>
    <w:rsid w:val="00705C68"/>
    <w:rsid w:val="00707A58"/>
    <w:rsid w:val="00710647"/>
    <w:rsid w:val="00722B76"/>
    <w:rsid w:val="0072321D"/>
    <w:rsid w:val="00724CAA"/>
    <w:rsid w:val="00734A50"/>
    <w:rsid w:val="0074055F"/>
    <w:rsid w:val="00743B05"/>
    <w:rsid w:val="00743DFB"/>
    <w:rsid w:val="007459AA"/>
    <w:rsid w:val="007514F0"/>
    <w:rsid w:val="00755755"/>
    <w:rsid w:val="00755F8C"/>
    <w:rsid w:val="00760DDE"/>
    <w:rsid w:val="0076347E"/>
    <w:rsid w:val="007658B6"/>
    <w:rsid w:val="00766623"/>
    <w:rsid w:val="007668D3"/>
    <w:rsid w:val="00766E9C"/>
    <w:rsid w:val="007709DC"/>
    <w:rsid w:val="00776596"/>
    <w:rsid w:val="00776C7B"/>
    <w:rsid w:val="007801B1"/>
    <w:rsid w:val="00780538"/>
    <w:rsid w:val="00781E78"/>
    <w:rsid w:val="00781FC4"/>
    <w:rsid w:val="007930E5"/>
    <w:rsid w:val="00796B78"/>
    <w:rsid w:val="0079710A"/>
    <w:rsid w:val="007A26CC"/>
    <w:rsid w:val="007A44E0"/>
    <w:rsid w:val="007A6BA8"/>
    <w:rsid w:val="007B5F96"/>
    <w:rsid w:val="007B66CD"/>
    <w:rsid w:val="007C05F0"/>
    <w:rsid w:val="007C3BC9"/>
    <w:rsid w:val="007D0A1A"/>
    <w:rsid w:val="007F1788"/>
    <w:rsid w:val="007F1A1C"/>
    <w:rsid w:val="007F4337"/>
    <w:rsid w:val="007F5F44"/>
    <w:rsid w:val="0080147A"/>
    <w:rsid w:val="0080474D"/>
    <w:rsid w:val="00805D75"/>
    <w:rsid w:val="0080630F"/>
    <w:rsid w:val="008104D3"/>
    <w:rsid w:val="00812341"/>
    <w:rsid w:val="00813D04"/>
    <w:rsid w:val="00817B3A"/>
    <w:rsid w:val="00817EE6"/>
    <w:rsid w:val="00820BFA"/>
    <w:rsid w:val="0082115D"/>
    <w:rsid w:val="00822B81"/>
    <w:rsid w:val="0083059B"/>
    <w:rsid w:val="0083283F"/>
    <w:rsid w:val="00832BFE"/>
    <w:rsid w:val="00844B29"/>
    <w:rsid w:val="0085448B"/>
    <w:rsid w:val="00854FBE"/>
    <w:rsid w:val="008555DA"/>
    <w:rsid w:val="00856FB4"/>
    <w:rsid w:val="00860740"/>
    <w:rsid w:val="00866919"/>
    <w:rsid w:val="00866FF6"/>
    <w:rsid w:val="00870DDC"/>
    <w:rsid w:val="0087487C"/>
    <w:rsid w:val="008752FC"/>
    <w:rsid w:val="00891284"/>
    <w:rsid w:val="008935E4"/>
    <w:rsid w:val="00895D30"/>
    <w:rsid w:val="008A3A56"/>
    <w:rsid w:val="008B41D5"/>
    <w:rsid w:val="008B42CF"/>
    <w:rsid w:val="008C4309"/>
    <w:rsid w:val="008C53C2"/>
    <w:rsid w:val="008C6DB1"/>
    <w:rsid w:val="008D21F6"/>
    <w:rsid w:val="008D5F44"/>
    <w:rsid w:val="008E54AD"/>
    <w:rsid w:val="008E6713"/>
    <w:rsid w:val="008F548D"/>
    <w:rsid w:val="009029B4"/>
    <w:rsid w:val="00910035"/>
    <w:rsid w:val="009115A7"/>
    <w:rsid w:val="009120A0"/>
    <w:rsid w:val="00912159"/>
    <w:rsid w:val="00912355"/>
    <w:rsid w:val="00915870"/>
    <w:rsid w:val="00920026"/>
    <w:rsid w:val="009305C2"/>
    <w:rsid w:val="009439DF"/>
    <w:rsid w:val="00946FDB"/>
    <w:rsid w:val="0095031A"/>
    <w:rsid w:val="00953465"/>
    <w:rsid w:val="0095367F"/>
    <w:rsid w:val="009544B7"/>
    <w:rsid w:val="00954817"/>
    <w:rsid w:val="00954EE8"/>
    <w:rsid w:val="00955C88"/>
    <w:rsid w:val="00955D50"/>
    <w:rsid w:val="0095670F"/>
    <w:rsid w:val="00957368"/>
    <w:rsid w:val="009575DA"/>
    <w:rsid w:val="00962132"/>
    <w:rsid w:val="009651CF"/>
    <w:rsid w:val="00970764"/>
    <w:rsid w:val="0097615E"/>
    <w:rsid w:val="00984B00"/>
    <w:rsid w:val="00984D90"/>
    <w:rsid w:val="00985271"/>
    <w:rsid w:val="00986D91"/>
    <w:rsid w:val="00990A86"/>
    <w:rsid w:val="00991967"/>
    <w:rsid w:val="009A5A98"/>
    <w:rsid w:val="009B21F8"/>
    <w:rsid w:val="009B25A0"/>
    <w:rsid w:val="009B7799"/>
    <w:rsid w:val="009B7EBE"/>
    <w:rsid w:val="009C27C8"/>
    <w:rsid w:val="009C3C1C"/>
    <w:rsid w:val="009C7025"/>
    <w:rsid w:val="009D2198"/>
    <w:rsid w:val="009D3FCC"/>
    <w:rsid w:val="009E2084"/>
    <w:rsid w:val="009E3315"/>
    <w:rsid w:val="009E352A"/>
    <w:rsid w:val="009E4F8A"/>
    <w:rsid w:val="009F0D80"/>
    <w:rsid w:val="009F25E8"/>
    <w:rsid w:val="009F4D77"/>
    <w:rsid w:val="00A008B5"/>
    <w:rsid w:val="00A02553"/>
    <w:rsid w:val="00A101C0"/>
    <w:rsid w:val="00A12306"/>
    <w:rsid w:val="00A1461B"/>
    <w:rsid w:val="00A15223"/>
    <w:rsid w:val="00A25AEF"/>
    <w:rsid w:val="00A349EA"/>
    <w:rsid w:val="00A364D3"/>
    <w:rsid w:val="00A40E08"/>
    <w:rsid w:val="00A45504"/>
    <w:rsid w:val="00A5115B"/>
    <w:rsid w:val="00A523E1"/>
    <w:rsid w:val="00A53D6C"/>
    <w:rsid w:val="00A56028"/>
    <w:rsid w:val="00A61DBD"/>
    <w:rsid w:val="00A62366"/>
    <w:rsid w:val="00A65060"/>
    <w:rsid w:val="00A656C5"/>
    <w:rsid w:val="00A82C9D"/>
    <w:rsid w:val="00A925C1"/>
    <w:rsid w:val="00AA10D0"/>
    <w:rsid w:val="00AA287C"/>
    <w:rsid w:val="00AB404A"/>
    <w:rsid w:val="00AB4717"/>
    <w:rsid w:val="00AB7818"/>
    <w:rsid w:val="00AB7ED6"/>
    <w:rsid w:val="00AC01E1"/>
    <w:rsid w:val="00AC3D15"/>
    <w:rsid w:val="00AC7038"/>
    <w:rsid w:val="00AD2054"/>
    <w:rsid w:val="00AD67CA"/>
    <w:rsid w:val="00AE02C4"/>
    <w:rsid w:val="00AF0587"/>
    <w:rsid w:val="00B009F5"/>
    <w:rsid w:val="00B051ED"/>
    <w:rsid w:val="00B132C9"/>
    <w:rsid w:val="00B161AD"/>
    <w:rsid w:val="00B21F05"/>
    <w:rsid w:val="00B2594A"/>
    <w:rsid w:val="00B40C8A"/>
    <w:rsid w:val="00B46C0F"/>
    <w:rsid w:val="00B47AA5"/>
    <w:rsid w:val="00B5501E"/>
    <w:rsid w:val="00B6473A"/>
    <w:rsid w:val="00B70D55"/>
    <w:rsid w:val="00B73FF1"/>
    <w:rsid w:val="00B82DE4"/>
    <w:rsid w:val="00B84338"/>
    <w:rsid w:val="00B86D42"/>
    <w:rsid w:val="00B902DC"/>
    <w:rsid w:val="00BA6782"/>
    <w:rsid w:val="00BB1C33"/>
    <w:rsid w:val="00BB2EB2"/>
    <w:rsid w:val="00BD39B9"/>
    <w:rsid w:val="00BD7D9D"/>
    <w:rsid w:val="00BE16E7"/>
    <w:rsid w:val="00BE5D4D"/>
    <w:rsid w:val="00BF04A6"/>
    <w:rsid w:val="00BF4CF9"/>
    <w:rsid w:val="00BF764D"/>
    <w:rsid w:val="00C047C5"/>
    <w:rsid w:val="00C139AD"/>
    <w:rsid w:val="00C206D2"/>
    <w:rsid w:val="00C20AB8"/>
    <w:rsid w:val="00C23D6F"/>
    <w:rsid w:val="00C27DD2"/>
    <w:rsid w:val="00C30F00"/>
    <w:rsid w:val="00C31CD6"/>
    <w:rsid w:val="00C42B86"/>
    <w:rsid w:val="00C527DC"/>
    <w:rsid w:val="00C567AE"/>
    <w:rsid w:val="00C617DB"/>
    <w:rsid w:val="00C74825"/>
    <w:rsid w:val="00C9038E"/>
    <w:rsid w:val="00C93110"/>
    <w:rsid w:val="00CB0EB4"/>
    <w:rsid w:val="00CB275F"/>
    <w:rsid w:val="00CC0D47"/>
    <w:rsid w:val="00CC0D49"/>
    <w:rsid w:val="00CC2CD4"/>
    <w:rsid w:val="00CC3D62"/>
    <w:rsid w:val="00CC4505"/>
    <w:rsid w:val="00CD1374"/>
    <w:rsid w:val="00CD272B"/>
    <w:rsid w:val="00CD5DCE"/>
    <w:rsid w:val="00CD6723"/>
    <w:rsid w:val="00CE26F8"/>
    <w:rsid w:val="00CE3254"/>
    <w:rsid w:val="00CF4A9E"/>
    <w:rsid w:val="00CF7354"/>
    <w:rsid w:val="00D00C91"/>
    <w:rsid w:val="00D00D69"/>
    <w:rsid w:val="00D015E1"/>
    <w:rsid w:val="00D02ACF"/>
    <w:rsid w:val="00D06555"/>
    <w:rsid w:val="00D11A3E"/>
    <w:rsid w:val="00D14A04"/>
    <w:rsid w:val="00D22EE6"/>
    <w:rsid w:val="00D239BF"/>
    <w:rsid w:val="00D239FF"/>
    <w:rsid w:val="00D315ED"/>
    <w:rsid w:val="00D35DF2"/>
    <w:rsid w:val="00D43340"/>
    <w:rsid w:val="00D50723"/>
    <w:rsid w:val="00D511F3"/>
    <w:rsid w:val="00D5673A"/>
    <w:rsid w:val="00D56DFA"/>
    <w:rsid w:val="00D5780A"/>
    <w:rsid w:val="00D625B3"/>
    <w:rsid w:val="00D65A9C"/>
    <w:rsid w:val="00D66C14"/>
    <w:rsid w:val="00D672A2"/>
    <w:rsid w:val="00D70400"/>
    <w:rsid w:val="00D76BE6"/>
    <w:rsid w:val="00D814DF"/>
    <w:rsid w:val="00D81D16"/>
    <w:rsid w:val="00D82F5C"/>
    <w:rsid w:val="00D8496F"/>
    <w:rsid w:val="00D907FC"/>
    <w:rsid w:val="00D91C5B"/>
    <w:rsid w:val="00D92164"/>
    <w:rsid w:val="00D94593"/>
    <w:rsid w:val="00D94D1E"/>
    <w:rsid w:val="00D95101"/>
    <w:rsid w:val="00D95C95"/>
    <w:rsid w:val="00D966DF"/>
    <w:rsid w:val="00DA65F3"/>
    <w:rsid w:val="00DB04E4"/>
    <w:rsid w:val="00DB1058"/>
    <w:rsid w:val="00DB4DB4"/>
    <w:rsid w:val="00DB5C98"/>
    <w:rsid w:val="00DB6B66"/>
    <w:rsid w:val="00DC0D44"/>
    <w:rsid w:val="00DD2C39"/>
    <w:rsid w:val="00DD58F5"/>
    <w:rsid w:val="00DE66AB"/>
    <w:rsid w:val="00DE7061"/>
    <w:rsid w:val="00DF0B24"/>
    <w:rsid w:val="00DF1EE8"/>
    <w:rsid w:val="00DF6F50"/>
    <w:rsid w:val="00E05FFA"/>
    <w:rsid w:val="00E0662C"/>
    <w:rsid w:val="00E14033"/>
    <w:rsid w:val="00E15316"/>
    <w:rsid w:val="00E17964"/>
    <w:rsid w:val="00E17D25"/>
    <w:rsid w:val="00E20313"/>
    <w:rsid w:val="00E20735"/>
    <w:rsid w:val="00E20891"/>
    <w:rsid w:val="00E24487"/>
    <w:rsid w:val="00E27E18"/>
    <w:rsid w:val="00E31638"/>
    <w:rsid w:val="00E445A5"/>
    <w:rsid w:val="00E44DCE"/>
    <w:rsid w:val="00E47553"/>
    <w:rsid w:val="00E52A10"/>
    <w:rsid w:val="00E54B59"/>
    <w:rsid w:val="00E6088F"/>
    <w:rsid w:val="00E67141"/>
    <w:rsid w:val="00E6793A"/>
    <w:rsid w:val="00E70749"/>
    <w:rsid w:val="00E709D9"/>
    <w:rsid w:val="00E763B4"/>
    <w:rsid w:val="00E830C5"/>
    <w:rsid w:val="00E9038D"/>
    <w:rsid w:val="00E95B1D"/>
    <w:rsid w:val="00EA256A"/>
    <w:rsid w:val="00EA40B0"/>
    <w:rsid w:val="00EA4225"/>
    <w:rsid w:val="00EA46B6"/>
    <w:rsid w:val="00EA5913"/>
    <w:rsid w:val="00EA798F"/>
    <w:rsid w:val="00EB4E35"/>
    <w:rsid w:val="00EB51DD"/>
    <w:rsid w:val="00EC1796"/>
    <w:rsid w:val="00EC2723"/>
    <w:rsid w:val="00EC32C0"/>
    <w:rsid w:val="00EC63C0"/>
    <w:rsid w:val="00ED0929"/>
    <w:rsid w:val="00ED0F6F"/>
    <w:rsid w:val="00ED30D8"/>
    <w:rsid w:val="00EE1277"/>
    <w:rsid w:val="00EE34B4"/>
    <w:rsid w:val="00EF37AD"/>
    <w:rsid w:val="00F02053"/>
    <w:rsid w:val="00F034CB"/>
    <w:rsid w:val="00F0436A"/>
    <w:rsid w:val="00F04AE5"/>
    <w:rsid w:val="00F17A6E"/>
    <w:rsid w:val="00F20F62"/>
    <w:rsid w:val="00F21817"/>
    <w:rsid w:val="00F321AE"/>
    <w:rsid w:val="00F32F0C"/>
    <w:rsid w:val="00F33B2C"/>
    <w:rsid w:val="00F359C7"/>
    <w:rsid w:val="00F425DC"/>
    <w:rsid w:val="00F44AF9"/>
    <w:rsid w:val="00F52735"/>
    <w:rsid w:val="00F65B3D"/>
    <w:rsid w:val="00F712C4"/>
    <w:rsid w:val="00F73CA9"/>
    <w:rsid w:val="00F8076C"/>
    <w:rsid w:val="00F814BA"/>
    <w:rsid w:val="00F87B31"/>
    <w:rsid w:val="00F92D9B"/>
    <w:rsid w:val="00F949E1"/>
    <w:rsid w:val="00F94A98"/>
    <w:rsid w:val="00F9652B"/>
    <w:rsid w:val="00FA1CC1"/>
    <w:rsid w:val="00FA2800"/>
    <w:rsid w:val="00FA337B"/>
    <w:rsid w:val="00FA5D91"/>
    <w:rsid w:val="00FA6E27"/>
    <w:rsid w:val="00FB0C60"/>
    <w:rsid w:val="00FB0F4E"/>
    <w:rsid w:val="00FB1992"/>
    <w:rsid w:val="00FB1A2E"/>
    <w:rsid w:val="00FB23B3"/>
    <w:rsid w:val="00FB2DD0"/>
    <w:rsid w:val="00FB7E19"/>
    <w:rsid w:val="00FC02F8"/>
    <w:rsid w:val="00FC21AB"/>
    <w:rsid w:val="00FC4ACF"/>
    <w:rsid w:val="00FD3E78"/>
    <w:rsid w:val="00FD3F4B"/>
    <w:rsid w:val="00FE0818"/>
    <w:rsid w:val="00FE1400"/>
    <w:rsid w:val="00FE1524"/>
    <w:rsid w:val="00FE3F1B"/>
    <w:rsid w:val="00FE4822"/>
    <w:rsid w:val="00FE5B46"/>
    <w:rsid w:val="00FF25E8"/>
    <w:rsid w:val="00FF4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9dae3">
      <v:fill color="#d9dae3"/>
      <v:textbox inset="7.5pt,3.75pt,7.5pt,3.75pt"/>
      <o:colormru v:ext="edit" colors="#d9dae3"/>
    </o:shapedefaults>
    <o:shapelayout v:ext="edit">
      <o:idmap v:ext="edit" data="1"/>
    </o:shapelayout>
  </w:shapeDefaults>
  <w:decimalSymbol w:val="."/>
  <w:listSeparator w:val=","/>
  <w14:docId w14:val="17C03DAD"/>
  <w15:docId w15:val="{22FE7C11-1A80-49E4-BCD8-D13E9D494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D22EE6"/>
    <w:rPr>
      <w:rFonts w:ascii="Calibri" w:hAnsi="Calibri"/>
      <w:sz w:val="24"/>
      <w:szCs w:val="24"/>
    </w:rPr>
  </w:style>
  <w:style w:type="paragraph" w:styleId="Heading1">
    <w:name w:val="heading 1"/>
    <w:basedOn w:val="Normal"/>
    <w:next w:val="Normal"/>
    <w:qFormat/>
    <w:rsid w:val="00C20AB8"/>
    <w:pPr>
      <w:keepNext/>
      <w:spacing w:after="240"/>
      <w:jc w:val="both"/>
      <w:outlineLvl w:val="0"/>
    </w:pPr>
    <w:rPr>
      <w:b/>
      <w:snapToGrid w:val="0"/>
      <w:color w:val="1F497D"/>
      <w:sz w:val="36"/>
      <w:szCs w:val="20"/>
    </w:rPr>
  </w:style>
  <w:style w:type="paragraph" w:styleId="Heading2">
    <w:name w:val="heading 2"/>
    <w:basedOn w:val="Normal"/>
    <w:next w:val="Normal"/>
    <w:qFormat/>
    <w:rsid w:val="00C20AB8"/>
    <w:pPr>
      <w:keepNext/>
      <w:spacing w:after="120"/>
      <w:outlineLvl w:val="1"/>
    </w:pPr>
    <w:rPr>
      <w:b/>
      <w:i/>
      <w:color w:val="00B050"/>
      <w:sz w:val="28"/>
      <w:szCs w:val="20"/>
    </w:rPr>
  </w:style>
  <w:style w:type="paragraph" w:styleId="Heading3">
    <w:name w:val="heading 3"/>
    <w:basedOn w:val="Normal"/>
    <w:next w:val="Normal"/>
    <w:qFormat/>
    <w:rsid w:val="00C20AB8"/>
    <w:pPr>
      <w:keepNext/>
      <w:spacing w:before="120" w:after="60"/>
      <w:outlineLvl w:val="2"/>
    </w:pPr>
    <w:rPr>
      <w:b/>
      <w:color w:val="365F91"/>
      <w:szCs w:val="20"/>
    </w:rPr>
  </w:style>
  <w:style w:type="paragraph" w:styleId="Heading4">
    <w:name w:val="heading 4"/>
    <w:basedOn w:val="Normal"/>
    <w:next w:val="Normal"/>
    <w:qFormat/>
    <w:rsid w:val="00776596"/>
    <w:pPr>
      <w:keepNext/>
      <w:outlineLvl w:val="3"/>
    </w:pPr>
    <w:rPr>
      <w:rFonts w:ascii="Arial" w:hAnsi="Arial"/>
      <w:b/>
      <w:sz w:val="16"/>
      <w:szCs w:val="20"/>
      <w:u w:val="single"/>
    </w:rPr>
  </w:style>
  <w:style w:type="paragraph" w:styleId="Heading5">
    <w:name w:val="heading 5"/>
    <w:basedOn w:val="Normal"/>
    <w:next w:val="Normal"/>
    <w:qFormat/>
    <w:rsid w:val="00776596"/>
    <w:pPr>
      <w:keepNext/>
      <w:outlineLvl w:val="4"/>
    </w:pPr>
    <w:rPr>
      <w:rFonts w:ascii="Arial" w:hAnsi="Arial"/>
      <w:sz w:val="28"/>
      <w:szCs w:val="20"/>
    </w:rPr>
  </w:style>
  <w:style w:type="paragraph" w:styleId="Heading6">
    <w:name w:val="heading 6"/>
    <w:basedOn w:val="Normal"/>
    <w:next w:val="Normal"/>
    <w:qFormat/>
    <w:rsid w:val="00776596"/>
    <w:pPr>
      <w:spacing w:before="240" w:after="60"/>
      <w:outlineLvl w:val="5"/>
    </w:pPr>
    <w:rPr>
      <w:i/>
      <w:sz w:val="22"/>
      <w:szCs w:val="20"/>
    </w:rPr>
  </w:style>
  <w:style w:type="paragraph" w:styleId="Heading7">
    <w:name w:val="heading 7"/>
    <w:basedOn w:val="Normal"/>
    <w:next w:val="Normal"/>
    <w:qFormat/>
    <w:rsid w:val="00776596"/>
    <w:pPr>
      <w:spacing w:before="240" w:after="60"/>
      <w:outlineLvl w:val="6"/>
    </w:pPr>
    <w:rPr>
      <w:rFonts w:ascii="Arial" w:hAnsi="Arial"/>
      <w:sz w:val="20"/>
      <w:szCs w:val="20"/>
    </w:rPr>
  </w:style>
  <w:style w:type="paragraph" w:styleId="Heading8">
    <w:name w:val="heading 8"/>
    <w:basedOn w:val="Normal"/>
    <w:next w:val="Normal"/>
    <w:qFormat/>
    <w:rsid w:val="00776596"/>
    <w:pPr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Heading9">
    <w:name w:val="heading 9"/>
    <w:basedOn w:val="Normal"/>
    <w:next w:val="Normal"/>
    <w:qFormat/>
    <w:rsid w:val="00776596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812341"/>
    <w:rPr>
      <w:rFonts w:ascii="Arial,Bold" w:hAnsi="Arial,Bold"/>
      <w:b/>
      <w:bCs/>
      <w:color w:val="005595"/>
      <w:sz w:val="36"/>
      <w:szCs w:val="32"/>
    </w:rPr>
  </w:style>
  <w:style w:type="paragraph" w:styleId="Footer">
    <w:name w:val="footer"/>
    <w:basedOn w:val="Normal"/>
    <w:link w:val="FooterChar"/>
    <w:uiPriority w:val="99"/>
    <w:rsid w:val="005F1F1B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33575C"/>
  </w:style>
  <w:style w:type="paragraph" w:customStyle="1" w:styleId="figure">
    <w:name w:val="figure"/>
    <w:basedOn w:val="Heading9"/>
    <w:rsid w:val="00776596"/>
    <w:pPr>
      <w:spacing w:before="0"/>
      <w:outlineLvl w:val="9"/>
    </w:pPr>
    <w:rPr>
      <w:rFonts w:ascii="Times New Roman" w:hAnsi="Times New Roman" w:cs="Times New Roman"/>
      <w:i/>
      <w:sz w:val="24"/>
      <w:szCs w:val="20"/>
    </w:rPr>
  </w:style>
  <w:style w:type="paragraph" w:styleId="ListBullet2">
    <w:name w:val="List Bullet 2"/>
    <w:basedOn w:val="Normal"/>
    <w:autoRedefine/>
    <w:rsid w:val="00776596"/>
    <w:pPr>
      <w:numPr>
        <w:numId w:val="1"/>
      </w:numPr>
    </w:pPr>
    <w:rPr>
      <w:szCs w:val="20"/>
    </w:rPr>
  </w:style>
  <w:style w:type="paragraph" w:styleId="BodyText">
    <w:name w:val="Body Text"/>
    <w:basedOn w:val="Header2"/>
    <w:rsid w:val="00812341"/>
    <w:rPr>
      <w:rFonts w:ascii="Arial" w:hAnsi="Arial"/>
      <w:b w:val="0"/>
      <w:bCs w:val="0"/>
      <w:i w:val="0"/>
      <w:color w:val="5C8727"/>
      <w:sz w:val="24"/>
    </w:rPr>
  </w:style>
  <w:style w:type="paragraph" w:customStyle="1" w:styleId="figurebody">
    <w:name w:val="figure body"/>
    <w:basedOn w:val="BodyText"/>
    <w:rsid w:val="00776596"/>
  </w:style>
  <w:style w:type="paragraph" w:customStyle="1" w:styleId="Header2">
    <w:name w:val="Header 2"/>
    <w:basedOn w:val="Header"/>
    <w:rsid w:val="00812341"/>
    <w:rPr>
      <w:i/>
    </w:rPr>
  </w:style>
  <w:style w:type="character" w:customStyle="1" w:styleId="SDHeader1">
    <w:name w:val="SDHeader 1"/>
    <w:basedOn w:val="DefaultParagraphFont"/>
    <w:rsid w:val="004E763E"/>
    <w:rPr>
      <w:rFonts w:ascii="Arial,Bold" w:hAnsi="Arial,Bold"/>
      <w:b/>
      <w:bCs/>
      <w:smallCaps/>
      <w:color w:val="330066"/>
      <w:sz w:val="32"/>
    </w:rPr>
  </w:style>
  <w:style w:type="paragraph" w:customStyle="1" w:styleId="SDHeader2">
    <w:name w:val="SDHeader 2"/>
    <w:basedOn w:val="Normal"/>
    <w:rsid w:val="004E763E"/>
    <w:pPr>
      <w:spacing w:after="240"/>
    </w:pPr>
    <w:rPr>
      <w:rFonts w:ascii="Arial,Bold" w:hAnsi="Arial,Bold"/>
      <w:b/>
      <w:bCs/>
      <w:smallCaps/>
      <w:color w:val="000000"/>
      <w:sz w:val="28"/>
      <w:szCs w:val="20"/>
    </w:rPr>
  </w:style>
  <w:style w:type="paragraph" w:customStyle="1" w:styleId="SDHeader3">
    <w:name w:val="SDHeader3"/>
    <w:basedOn w:val="Normal"/>
    <w:rsid w:val="004E763E"/>
    <w:pPr>
      <w:spacing w:after="240"/>
    </w:pPr>
    <w:rPr>
      <w:rFonts w:ascii="Arial,Bold" w:hAnsi="Arial,Bold"/>
      <w:b/>
      <w:bCs/>
      <w:smallCaps/>
      <w:color w:val="808080"/>
      <w:szCs w:val="20"/>
    </w:rPr>
  </w:style>
  <w:style w:type="paragraph" w:customStyle="1" w:styleId="SDNormalText">
    <w:name w:val="SDNormalText"/>
    <w:basedOn w:val="figure"/>
    <w:rsid w:val="004E763E"/>
    <w:pPr>
      <w:spacing w:after="0"/>
    </w:pPr>
    <w:rPr>
      <w:rFonts w:ascii="Arial Narrow" w:hAnsi="Arial Narrow"/>
      <w:i w:val="0"/>
      <w:sz w:val="22"/>
    </w:rPr>
  </w:style>
  <w:style w:type="character" w:customStyle="1" w:styleId="SDTableTitle">
    <w:name w:val="SDTableTitle"/>
    <w:basedOn w:val="DefaultParagraphFont"/>
    <w:rsid w:val="004E763E"/>
    <w:rPr>
      <w:rFonts w:ascii="Arial" w:hAnsi="Arial"/>
      <w:b/>
      <w:bCs/>
      <w:sz w:val="20"/>
    </w:rPr>
  </w:style>
  <w:style w:type="paragraph" w:customStyle="1" w:styleId="SDBullet1">
    <w:name w:val="SDBullet1"/>
    <w:basedOn w:val="ListBullet2"/>
    <w:rsid w:val="004E763E"/>
    <w:rPr>
      <w:rFonts w:ascii="Arial Narrow" w:hAnsi="Arial Narrow"/>
      <w:sz w:val="22"/>
    </w:rPr>
  </w:style>
  <w:style w:type="numbering" w:customStyle="1" w:styleId="SDBullet2">
    <w:name w:val="SDBullet2"/>
    <w:basedOn w:val="NoList"/>
    <w:rsid w:val="004E763E"/>
    <w:pPr>
      <w:numPr>
        <w:numId w:val="2"/>
      </w:numPr>
    </w:pPr>
  </w:style>
  <w:style w:type="table" w:styleId="TableGrid">
    <w:name w:val="Table Grid"/>
    <w:basedOn w:val="TableNormal"/>
    <w:rsid w:val="00722B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">
    <w:name w:val="TableHead"/>
    <w:basedOn w:val="Normal"/>
    <w:rsid w:val="00EA40B0"/>
    <w:pPr>
      <w:spacing w:before="60" w:after="40"/>
    </w:pPr>
    <w:rPr>
      <w:rFonts w:ascii="Arial" w:hAnsi="Arial"/>
      <w:b/>
      <w:sz w:val="20"/>
      <w:szCs w:val="20"/>
    </w:rPr>
  </w:style>
  <w:style w:type="paragraph" w:customStyle="1" w:styleId="TableSubHead">
    <w:name w:val="TableSubHead"/>
    <w:basedOn w:val="TableHead"/>
    <w:rsid w:val="00EA40B0"/>
  </w:style>
  <w:style w:type="paragraph" w:customStyle="1" w:styleId="TableBody">
    <w:name w:val="TableBody"/>
    <w:basedOn w:val="TableSubHead"/>
    <w:rsid w:val="00EA40B0"/>
    <w:rPr>
      <w:b w:val="0"/>
      <w:sz w:val="16"/>
    </w:rPr>
  </w:style>
  <w:style w:type="paragraph" w:styleId="BodyText2">
    <w:name w:val="Body Text 2"/>
    <w:basedOn w:val="Normal"/>
    <w:rsid w:val="00EA40B0"/>
    <w:pPr>
      <w:jc w:val="center"/>
    </w:pPr>
    <w:rPr>
      <w:rFonts w:ascii="Arial" w:hAnsi="Arial"/>
      <w:b/>
      <w:snapToGrid w:val="0"/>
      <w:color w:val="000000"/>
      <w:sz w:val="28"/>
      <w:szCs w:val="20"/>
    </w:rPr>
  </w:style>
  <w:style w:type="paragraph" w:customStyle="1" w:styleId="SP573777">
    <w:name w:val="SP.5.73777"/>
    <w:basedOn w:val="Normal"/>
    <w:next w:val="Normal"/>
    <w:rsid w:val="00812341"/>
    <w:pPr>
      <w:autoSpaceDE w:val="0"/>
      <w:autoSpaceDN w:val="0"/>
      <w:adjustRightInd w:val="0"/>
    </w:pPr>
    <w:rPr>
      <w:rFonts w:ascii="FGLMM C+ A Garamond" w:hAnsi="FGLMM C+ A Garamond"/>
    </w:rPr>
  </w:style>
  <w:style w:type="paragraph" w:customStyle="1" w:styleId="SP573736">
    <w:name w:val="SP.5.73736"/>
    <w:basedOn w:val="Normal"/>
    <w:next w:val="Normal"/>
    <w:rsid w:val="00812341"/>
    <w:pPr>
      <w:autoSpaceDE w:val="0"/>
      <w:autoSpaceDN w:val="0"/>
      <w:adjustRightInd w:val="0"/>
    </w:pPr>
    <w:rPr>
      <w:rFonts w:ascii="FGLMM C+ A Garamond" w:hAnsi="FGLMM C+ A Garamond"/>
    </w:rPr>
  </w:style>
  <w:style w:type="character" w:customStyle="1" w:styleId="SC5212997">
    <w:name w:val="SC.5.212997"/>
    <w:rsid w:val="00812341"/>
    <w:rPr>
      <w:rFonts w:cs="FGLMM C+ A Garamond"/>
      <w:color w:val="000000"/>
      <w:sz w:val="20"/>
      <w:szCs w:val="20"/>
    </w:rPr>
  </w:style>
  <w:style w:type="character" w:customStyle="1" w:styleId="SC5212998">
    <w:name w:val="SC.5.212998"/>
    <w:rsid w:val="00E54B59"/>
    <w:rPr>
      <w:rFonts w:cs="Arial"/>
      <w:color w:val="000000"/>
      <w:sz w:val="40"/>
      <w:szCs w:val="40"/>
    </w:rPr>
  </w:style>
  <w:style w:type="paragraph" w:customStyle="1" w:styleId="SP573738">
    <w:name w:val="SP.5.73738"/>
    <w:basedOn w:val="Normal"/>
    <w:next w:val="Normal"/>
    <w:rsid w:val="00E54B59"/>
    <w:pPr>
      <w:autoSpaceDE w:val="0"/>
      <w:autoSpaceDN w:val="0"/>
      <w:adjustRightInd w:val="0"/>
    </w:pPr>
    <w:rPr>
      <w:rFonts w:ascii="Arial" w:hAnsi="Arial"/>
    </w:rPr>
  </w:style>
  <w:style w:type="character" w:customStyle="1" w:styleId="SC5213067">
    <w:name w:val="SC.5.213067"/>
    <w:rsid w:val="00E54B59"/>
    <w:rPr>
      <w:rFonts w:ascii="FGLMN H+ Symbol" w:eastAsia="FGLMN H+ Symbol" w:cs="FGLMN H+ Symbol"/>
      <w:color w:val="000000"/>
      <w:sz w:val="16"/>
      <w:szCs w:val="16"/>
    </w:rPr>
  </w:style>
  <w:style w:type="paragraph" w:customStyle="1" w:styleId="SP573778">
    <w:name w:val="SP.5.73778"/>
    <w:basedOn w:val="Normal"/>
    <w:next w:val="Normal"/>
    <w:rsid w:val="000936AE"/>
    <w:pPr>
      <w:autoSpaceDE w:val="0"/>
      <w:autoSpaceDN w:val="0"/>
      <w:adjustRightInd w:val="0"/>
    </w:pPr>
    <w:rPr>
      <w:rFonts w:ascii="FGLMM C+ A Garamond" w:hAnsi="FGLMM C+ A Garamond"/>
    </w:rPr>
  </w:style>
  <w:style w:type="paragraph" w:styleId="TOC2">
    <w:name w:val="toc 2"/>
    <w:basedOn w:val="Normal"/>
    <w:next w:val="Normal"/>
    <w:autoRedefine/>
    <w:uiPriority w:val="39"/>
    <w:rsid w:val="00870DDC"/>
    <w:pPr>
      <w:tabs>
        <w:tab w:val="right" w:leader="dot" w:pos="11510"/>
      </w:tabs>
      <w:ind w:left="240"/>
      <w:jc w:val="both"/>
    </w:pPr>
  </w:style>
  <w:style w:type="paragraph" w:styleId="TOC1">
    <w:name w:val="toc 1"/>
    <w:basedOn w:val="Normal"/>
    <w:next w:val="Normal"/>
    <w:autoRedefine/>
    <w:uiPriority w:val="39"/>
    <w:rsid w:val="000936AE"/>
  </w:style>
  <w:style w:type="paragraph" w:styleId="TOC3">
    <w:name w:val="toc 3"/>
    <w:basedOn w:val="Normal"/>
    <w:next w:val="Normal"/>
    <w:autoRedefine/>
    <w:uiPriority w:val="39"/>
    <w:rsid w:val="00CD6723"/>
    <w:pPr>
      <w:tabs>
        <w:tab w:val="left" w:pos="960"/>
        <w:tab w:val="right" w:leader="dot" w:pos="9350"/>
      </w:tabs>
      <w:ind w:left="480"/>
      <w:jc w:val="right"/>
      <w:outlineLvl w:val="1"/>
    </w:pPr>
  </w:style>
  <w:style w:type="character" w:styleId="Hyperlink">
    <w:name w:val="Hyperlink"/>
    <w:basedOn w:val="DefaultParagraphFont"/>
    <w:uiPriority w:val="99"/>
    <w:rsid w:val="00EE34B4"/>
    <w:rPr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C20AB8"/>
    <w:pPr>
      <w:spacing w:after="200" w:line="276" w:lineRule="auto"/>
      <w:ind w:left="720"/>
      <w:contextualSpacing/>
    </w:pPr>
    <w:rPr>
      <w:rFonts w:eastAsia="Calibr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C20AB8"/>
    <w:rPr>
      <w:rFonts w:ascii="Calibri" w:hAnsi="Calibri"/>
      <w:sz w:val="24"/>
      <w:szCs w:val="24"/>
    </w:rPr>
  </w:style>
  <w:style w:type="paragraph" w:styleId="BalloonText">
    <w:name w:val="Balloon Text"/>
    <w:basedOn w:val="Normal"/>
    <w:link w:val="BalloonTextChar"/>
    <w:rsid w:val="00C20A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20AB8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47553"/>
    <w:rPr>
      <w:rFonts w:ascii="Calibri" w:hAnsi="Calibri"/>
      <w:sz w:val="24"/>
      <w:szCs w:val="24"/>
    </w:rPr>
  </w:style>
  <w:style w:type="character" w:styleId="Strong">
    <w:name w:val="Strong"/>
    <w:basedOn w:val="DefaultParagraphFont"/>
    <w:uiPriority w:val="22"/>
    <w:qFormat/>
    <w:rsid w:val="00CF7354"/>
    <w:rPr>
      <w:b/>
      <w:b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553A8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snapToGrid/>
      <w:color w:val="365F91" w:themeColor="accent1" w:themeShade="BF"/>
      <w:sz w:val="28"/>
      <w:szCs w:val="28"/>
      <w:lang w:eastAsia="ja-JP"/>
    </w:rPr>
  </w:style>
  <w:style w:type="character" w:customStyle="1" w:styleId="comment-copy">
    <w:name w:val="comment-copy"/>
    <w:basedOn w:val="DefaultParagraphFont"/>
    <w:rsid w:val="00BF764D"/>
  </w:style>
  <w:style w:type="character" w:customStyle="1" w:styleId="HeaderChar">
    <w:name w:val="Header Char"/>
    <w:basedOn w:val="DefaultParagraphFont"/>
    <w:link w:val="Header"/>
    <w:uiPriority w:val="99"/>
    <w:rsid w:val="00AC3D15"/>
    <w:rPr>
      <w:rFonts w:ascii="Arial,Bold" w:hAnsi="Arial,Bold"/>
      <w:b/>
      <w:bCs/>
      <w:color w:val="005595"/>
      <w:sz w:val="36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1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9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9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24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86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1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0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483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3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6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16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77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9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lclark\Application%20Data\Microsoft\Templates\Velocity%20Sample%20Deliverable-2007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069581-F7EB-4557-AC01-4B54C15641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Velocity Sample Deliverable-2007.dot</Template>
  <TotalTime>1327</TotalTime>
  <Pages>19</Pages>
  <Words>708</Words>
  <Characters>4042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VELOCITY</vt:lpstr>
    </vt:vector>
  </TitlesOfParts>
  <Company>Informatica Corporation</Company>
  <LinksUpToDate>false</LinksUpToDate>
  <CharactersWithSpaces>4741</CharactersWithSpaces>
  <SharedDoc>false</SharedDoc>
  <HLinks>
    <vt:vector size="18" baseType="variant">
      <vt:variant>
        <vt:i4>1245245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_Toc239041265</vt:lpwstr>
      </vt:variant>
      <vt:variant>
        <vt:i4>1245245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_Toc239041264</vt:lpwstr>
      </vt:variant>
      <vt:variant>
        <vt:i4>1245245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_Toc239041263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VELOCITY</dc:title>
  <dc:creator>Informatica</dc:creator>
  <cp:lastModifiedBy>Abhilash Nagilla</cp:lastModifiedBy>
  <cp:revision>298</cp:revision>
  <cp:lastPrinted>2010-06-07T13:25:00Z</cp:lastPrinted>
  <dcterms:created xsi:type="dcterms:W3CDTF">2011-06-17T18:45:00Z</dcterms:created>
  <dcterms:modified xsi:type="dcterms:W3CDTF">2017-12-08T16:59:00Z</dcterms:modified>
</cp:coreProperties>
</file>